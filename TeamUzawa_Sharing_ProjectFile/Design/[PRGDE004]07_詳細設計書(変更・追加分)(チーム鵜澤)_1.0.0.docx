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62"/>
        <w:rPr>
          <w:bdr w:val="single" w:sz="4" w:space="0" w:color="000000"/>
        </w:rPr>
      </w:pPr>
      <w:r>
        <w:rPr>
          <w:bdr w:val="single" w:sz="4" w:space="0" w:color="000000"/>
        </w:rPr>
        <w:t>関係社外秘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drawing>
          <wp:anchor behindDoc="1" distT="0" distB="0" distL="0" distR="0" simplePos="0" locked="0" layoutInCell="0" allowOverlap="1" relativeHeight="3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71950" cy="768985"/>
            <wp:effectExtent l="0" t="0" r="0" b="0"/>
            <wp:wrapNone/>
            <wp:docPr id="1" name="図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Style27"/>
        <w:ind w:right="162"/>
        <w:rPr/>
      </w:pPr>
      <w:r>
        <w:rPr/>
        <w:t>チーム開発演習</w:t>
      </w:r>
    </w:p>
    <w:p>
      <w:pPr>
        <w:pStyle w:val="Style27"/>
        <w:ind w:right="162"/>
        <w:rPr/>
      </w:pPr>
      <w:r>
        <w:rPr/>
        <w:t>シェアードショップ</w:t>
      </w:r>
    </w:p>
    <w:p>
      <w:pPr>
        <w:pStyle w:val="Style27"/>
        <w:ind w:right="162"/>
        <w:rPr/>
      </w:pPr>
      <w:r>
        <w:rPr/>
        <w:t>通販システム</w:t>
      </w:r>
    </w:p>
    <w:p>
      <w:pPr>
        <w:pStyle w:val="Style27"/>
        <w:ind w:right="162"/>
        <w:rPr/>
      </w:pPr>
      <w:r>
        <w:rPr/>
        <w:t>詳細設計書</w:t>
      </w:r>
    </w:p>
    <w:p>
      <w:pPr>
        <w:pStyle w:val="Style27"/>
        <w:ind w:right="162"/>
        <w:rPr/>
      </w:pPr>
      <w:r>
        <w:rPr/>
        <w:t>(</w:t>
      </w:r>
      <w:r>
        <w:rPr/>
        <w:t>追加・変更分</w:t>
      </w:r>
      <w:r>
        <w:rPr/>
        <w:t>)</w:t>
      </w:r>
      <w:r>
        <w:br w:type="page"/>
      </w:r>
    </w:p>
    <w:p>
      <w:pPr>
        <w:pStyle w:val="TOC1"/>
        <w:spacing w:before="0" w:after="0"/>
        <w:ind w:hanging="0" w:left="162" w:right="16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5" w:after="140"/>
            <w:ind w:firstLine="192" w:left="162"/>
            <w:rPr/>
          </w:pPr>
          <w:r>
            <w:rPr/>
            <w:t>目次</w:t>
          </w:r>
        </w:p>
        <w:p>
          <w:pPr>
            <w:pStyle w:val="TOC1"/>
            <w:spacing w:before="122" w:after="0"/>
            <w:ind w:hanging="0" w:left="162" w:right="162"/>
            <w:rPr>
              <w:rFonts w:ascii="Arial" w:hAnsi="Arial" w:eastAsia="DejaVu Sans"/>
              <w:b w:val="false"/>
              <w:color w:val="auto"/>
              <w:sz w:val="21"/>
              <w:szCs w:val="22"/>
            </w:rPr>
          </w:pPr>
          <w:r>
            <w:fldChar w:fldCharType="begin"/>
          </w:r>
          <w:r>
            <w:rPr>
              <w:rStyle w:val="Style23"/>
              <w:vanish w:val="false"/>
            </w:rPr>
            <w:instrText xml:space="preserve"> TOC \o "1-2" \h</w:instrText>
          </w:r>
          <w:r>
            <w:rPr>
              <w:rStyle w:val="Style23"/>
              <w:vanish w:val="false"/>
            </w:rPr>
            <w:fldChar w:fldCharType="separate"/>
          </w:r>
          <w:hyperlink w:anchor="_Toc127974788">
            <w:r>
              <w:rPr>
                <w:rStyle w:val="Style23"/>
                <w:vanish w:val="false"/>
              </w:rPr>
              <w:t>１ はじめに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Arial" w:hAnsi="Arial" w:eastAsia="DejaVu Sans"/>
              <w:b w:val="false"/>
              <w:color w:val="auto"/>
              <w:sz w:val="21"/>
              <w:szCs w:val="22"/>
            </w:rPr>
          </w:pPr>
          <w:hyperlink w:anchor="_Toc127974789">
            <w:r>
              <w:rPr>
                <w:rStyle w:val="Style23"/>
                <w:vanish w:val="false"/>
              </w:rPr>
              <w:t>２ プログラム構成の変更・追加内容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0">
            <w:r>
              <w:rPr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プログラム全体構成の変更・追加内容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1">
            <w:r>
              <w:rPr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パッケージ一覧の変更・追加内容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2">
            <w:r>
              <w:rPr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３ コントローラの構成の変更・追加内容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3">
            <w:r>
              <w:rPr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４ テンプレートファイル構成の変更・追加内容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4">
            <w:r>
              <w:rPr>
                <w:rStyle w:val="Style23"/>
                <w:vanish w:val="false"/>
              </w:rPr>
              <w:t>２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５ 変更・追加機能に関する</w:t>
            </w:r>
            <w:r>
              <w:rPr>
                <w:rStyle w:val="Style23"/>
              </w:rPr>
              <w:t>URL</w:t>
            </w:r>
            <w:r>
              <w:rPr>
                <w:rStyle w:val="Style23"/>
              </w:rPr>
              <w:t>一覧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Arial" w:hAnsi="Arial" w:eastAsia="DejaVu Sans"/>
              <w:b w:val="false"/>
              <w:color w:val="auto"/>
              <w:sz w:val="21"/>
              <w:szCs w:val="22"/>
            </w:rPr>
          </w:pPr>
          <w:hyperlink w:anchor="_Toc127974795">
            <w:r>
              <w:rPr>
                <w:rStyle w:val="Style23"/>
                <w:vanish w:val="false"/>
              </w:rPr>
              <w:t>３ ユーザインターフェース設計 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6">
            <w:r>
              <w:rPr>
                <w:rStyle w:val="Style23"/>
                <w:vanish w:val="false"/>
              </w:rPr>
              <w:t>３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変更・追加機能に関する共通部品と画面レイアウト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7">
            <w:r>
              <w:rPr>
                <w:rStyle w:val="Style23"/>
                <w:vanish w:val="false"/>
              </w:rPr>
              <w:t>３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入力値チェックの変更・追加内容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Arial" w:hAnsi="Arial" w:eastAsia="DejaVu Sans"/>
              <w:b w:val="false"/>
              <w:color w:val="auto"/>
              <w:sz w:val="21"/>
              <w:szCs w:val="22"/>
            </w:rPr>
          </w:pPr>
          <w:hyperlink w:anchor="_Toc127974798">
            <w:r>
              <w:rPr>
                <w:rStyle w:val="Style23"/>
                <w:vanish w:val="false"/>
              </w:rPr>
              <w:t>４ プログラム構造設計の変更・追加内容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799">
            <w:r>
              <w:rPr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１ 概要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_Toc127974799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800">
            <w:r>
              <w:rPr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２ アクセス制御の方式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ind w:hanging="0" w:left="324" w:right="737"/>
            <w:rPr>
              <w:rFonts w:ascii="Arial" w:hAnsi="Arial" w:eastAsia="DejaVu Sans" w:cs="DejaVu Sans"/>
              <w:color w:val="auto"/>
              <w:sz w:val="21"/>
              <w:szCs w:val="22"/>
            </w:rPr>
          </w:pPr>
          <w:hyperlink w:anchor="_Toc127974801">
            <w:r>
              <w:rPr>
                <w:rStyle w:val="Style23"/>
                <w:vanish w:val="false"/>
              </w:rPr>
              <w:t>４</w:t>
            </w:r>
            <w:r>
              <w:rPr>
                <w:rStyle w:val="Style23"/>
              </w:rPr>
              <w:t>-</w:t>
            </w:r>
            <w:r>
              <w:rPr>
                <w:rStyle w:val="Style23"/>
              </w:rPr>
              <w:t>３ 価格別検索、発送状態処理の構造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122" w:after="0"/>
            <w:ind w:hanging="0" w:left="162" w:right="162"/>
            <w:rPr>
              <w:rFonts w:ascii="Arial" w:hAnsi="Arial" w:eastAsia="DejaVu Sans"/>
              <w:b w:val="false"/>
              <w:color w:val="auto"/>
              <w:sz w:val="21"/>
              <w:szCs w:val="22"/>
            </w:rPr>
          </w:pPr>
          <w:hyperlink w:anchor="_Toc127974802">
            <w:r>
              <w:rPr>
                <w:rStyle w:val="Style23"/>
                <w:vanish w:val="false"/>
              </w:rPr>
              <w:t>５ 機能変更・追加に伴う技術的な制約および問題点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_Toc127974802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firstLine="222"/>
            <w:rPr>
              <w:lang w:val="ja-JP"/>
            </w:rPr>
          </w:pPr>
          <w:r>
            <w:rPr>
              <w:lang w:val="ja-JP"/>
            </w:rPr>
          </w:r>
          <w:r>
            <w:rPr>
              <w:lang w:val="ja-JP"/>
            </w:rPr>
            <w:fldChar w:fldCharType="end"/>
          </w:r>
        </w:p>
      </w:sdtContent>
    </w:sdt>
    <w:p>
      <w:pPr>
        <w:pStyle w:val="Normal"/>
        <w:ind w:firstLine="162"/>
        <w:rPr>
          <w:lang w:val="ja-JP"/>
        </w:rPr>
      </w:pPr>
      <w:r>
        <w:rPr>
          <w:lang w:val="ja-JP"/>
        </w:rPr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1"/>
        <w:numPr>
          <w:ilvl w:val="0"/>
          <w:numId w:val="2"/>
        </w:numPr>
        <w:spacing w:before="122" w:after="122"/>
        <w:ind w:firstLine="161" w:right="162"/>
        <w:rPr/>
      </w:pPr>
      <w:bookmarkStart w:id="0" w:name="_Toc127974788"/>
      <w:r>
        <w:rPr/>
        <w:t>はじめに</w:t>
      </w:r>
      <w:bookmarkEnd w:id="0"/>
    </w:p>
    <w:p>
      <w:pPr>
        <w:pStyle w:val="Normal"/>
        <w:ind w:hanging="0"/>
        <w:rPr/>
      </w:pPr>
      <w:bookmarkStart w:id="1" w:name="_Hlk99618264"/>
      <w:r>
        <w:rPr/>
        <w:t>シェアードショップ要件定義書、シェアードショップ基本設計書に対する変更・追加に合わせて、シェアードショップ詳細設計書の変更点をまとめたものである</w:t>
      </w:r>
      <w:bookmarkEnd w:id="1"/>
      <w:r>
        <w:rPr/>
        <w:t>。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2" w:name="_Toc127974789"/>
      <w:r>
        <w:rPr/>
        <w:t>プログラム構成の変更・追加内容</w:t>
      </w:r>
      <w:bookmarkEnd w:id="2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3" w:name="_Toc127974790"/>
      <w:r>
        <w:rPr/>
        <w:t>プログラム全体構成の変更・追加内容</w:t>
      </w:r>
      <w:bookmarkEnd w:id="3"/>
    </w:p>
    <w:p>
      <w:pPr>
        <w:pStyle w:val="Heading3"/>
        <w:spacing w:before="122" w:after="140"/>
        <w:ind w:hanging="0" w:left="162" w:right="162"/>
        <w:rPr/>
      </w:pPr>
      <w:r>
        <mc:AlternateContent>
          <mc:Choice Requires="wpg">
            <w:drawing>
              <wp:anchor behindDoc="0" distT="635" distB="12065" distL="101600" distR="118745" simplePos="0" locked="0" layoutInCell="0" allowOverlap="1" relativeHeight="38">
                <wp:simplePos x="0" y="0"/>
                <wp:positionH relativeFrom="column">
                  <wp:posOffset>192405</wp:posOffset>
                </wp:positionH>
                <wp:positionV relativeFrom="paragraph">
                  <wp:posOffset>123825</wp:posOffset>
                </wp:positionV>
                <wp:extent cx="5821680" cy="4072890"/>
                <wp:effectExtent l="12700" t="13335" r="12700" b="4445"/>
                <wp:wrapTopAndBottom/>
                <wp:docPr id="2" name="グループ化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560" cy="4073040"/>
                          <a:chOff x="0" y="0"/>
                          <a:chExt cx="5821560" cy="4073040"/>
                        </a:xfrm>
                      </wpg:grpSpPr>
                      <wps:wsp>
                        <wps:cNvPr id="3" name="正方形/長方形 173"/>
                        <wps:cNvSpPr/>
                        <wps:spPr>
                          <a:xfrm>
                            <a:off x="0" y="609480"/>
                            <a:ext cx="5821560" cy="2669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25560">
                            <a:solidFill>
                              <a:srgbClr val="4f81bd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正方形/長方形 180"/>
                        <wps:cNvSpPr/>
                        <wps:spPr>
                          <a:xfrm>
                            <a:off x="2495520" y="1276200"/>
                            <a:ext cx="995760" cy="561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6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表示データ</w:t>
                              </w:r>
                            </w:p>
                            <w:p>
                              <w:pPr>
                                <w:pStyle w:val="-9pt1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bean</w:t>
                              </w:r>
                              <w:r>
                                <w:rPr>
                                  <w:shd w:fill="FFFFFF" w:val="clear"/>
                                </w:rPr>
                                <w:t>パッケージ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7520" y="0"/>
                            <a:ext cx="5108040" cy="4073040"/>
                          </a:xfrm>
                        </wpg:grpSpPr>
                        <wps:wsp>
                          <wps:cNvPr id="5" name="正方形/長方形 23"/>
                          <wps:cNvSpPr/>
                          <wps:spPr>
                            <a:xfrm>
                              <a:off x="494640" y="1181160"/>
                              <a:ext cx="1802160" cy="54288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6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ユーザインターフェース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テンプレート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6" name="正方形/長方形 24"/>
                          <wps:cNvSpPr/>
                          <wps:spPr>
                            <a:xfrm>
                              <a:off x="0" y="1860480"/>
                              <a:ext cx="1104840" cy="5720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6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入力フォーム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form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7" name="正方形/長方形 156"/>
                          <wps:cNvSpPr/>
                          <wps:spPr>
                            <a:xfrm>
                              <a:off x="1648080" y="2138760"/>
                              <a:ext cx="1510200" cy="7657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6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>
                                    <w:shd w:fill="DBE5F1" w:val="clear"/>
                                  </w:rPr>
                                </w:pPr>
                                <w:r>
                                  <w:rPr>
                                    <w:shd w:fill="DBE5F1" w:val="clear"/>
                                  </w:rPr>
                                  <w:t>コントローラ</w:t>
                                </w:r>
                              </w:p>
                              <w:p>
                                <w:pPr>
                                  <w:pStyle w:val="-9pt1"/>
                                  <w:rPr>
                                    <w:shd w:fill="DBE5F1" w:val="clear"/>
                                  </w:rPr>
                                </w:pPr>
                                <w:r>
                                  <w:rPr>
                                    <w:shd w:fill="DBE5F1" w:val="clear"/>
                                  </w:rPr>
                                  <w:t>controller</w:t>
                                </w:r>
                                <w:r>
                                  <w:rPr>
                                    <w:shd w:fill="DBE5F1" w:val="clear"/>
                                  </w:rPr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8" name="正方形/長方形 159"/>
                          <wps:cNvSpPr/>
                          <wps:spPr>
                            <a:xfrm>
                              <a:off x="85680" y="0"/>
                              <a:ext cx="2168640" cy="523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556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利用者</w:t>
                                </w:r>
                                <w:r>
                                  <w:rPr/>
                                  <w:t>(</w:t>
                                </w:r>
                                <w:r>
                                  <w:rPr/>
                                  <w:t>ブラウザ</w:t>
                                </w:r>
                                <w:r>
                                  <w:rPr/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9" name="正方形/長方形 162"/>
                          <wps:cNvSpPr/>
                          <wps:spPr>
                            <a:xfrm>
                              <a:off x="191160" y="2490480"/>
                              <a:ext cx="1203480" cy="680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60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入力チェック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validator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annotation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0" name="右矢印 9"/>
                          <wps:cNvSpPr/>
                          <wps:spPr>
                            <a:xfrm>
                              <a:off x="1020600" y="2250360"/>
                              <a:ext cx="638280" cy="104760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bcbcbc"/>
                                </a:gs>
                                <a:gs pos="35000">
                                  <a:srgbClr val="d0d0d0"/>
                                </a:gs>
                                <a:gs pos="100000">
                                  <a:srgbClr val="ededed"/>
                                </a:gs>
                              </a:gsLst>
                              <a:lin ang="16200000"/>
                            </a:gra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" name="正方形/長方形 165"/>
                          <wps:cNvSpPr/>
                          <wps:spPr>
                            <a:xfrm>
                              <a:off x="3517200" y="2389680"/>
                              <a:ext cx="1590840" cy="767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8160">
                              <a:solidFill>
                                <a:srgbClr val="00b05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データアクセス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entity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repository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2" name="フローチャート: 磁気ディスク 168"/>
                          <wps:cNvSpPr/>
                          <wps:spPr>
                            <a:xfrm>
                              <a:off x="3837240" y="3399120"/>
                              <a:ext cx="960840" cy="673560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lt1"/>
                            </a:solidFill>
                            <a:ln w="9360">
                              <a:solidFill>
                                <a:srgbClr val="4f81bd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>データベース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3" name="正方形/長方形 169"/>
                          <wps:cNvSpPr/>
                          <wps:spPr>
                            <a:xfrm>
                              <a:off x="83160" y="736560"/>
                              <a:ext cx="2413800" cy="343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600">
                              <a:solidFill>
                                <a:srgbClr val="4bacc6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-9pt1"/>
                                  <w:rPr/>
                                </w:pPr>
                                <w:r>
                                  <w:rPr/>
                                  <w:t xml:space="preserve">フィルタ  </w:t>
                                </w:r>
                                <w:r>
                                  <w:rPr/>
                                  <w:t>filter</w:t>
                                </w:r>
                                <w:r>
                                  <w:rPr/>
                                  <w:t>パッケージ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14" name="上下矢印 17"/>
                          <wps:cNvSpPr/>
                          <wps:spPr>
                            <a:xfrm>
                              <a:off x="4076640" y="3054240"/>
                              <a:ext cx="98280" cy="386640"/>
                            </a:xfrm>
                            <a:prstGeom prst="upDown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bcbcbc"/>
                                </a:gs>
                                <a:gs pos="35000">
                                  <a:srgbClr val="d0d0d0"/>
                                </a:gs>
                                <a:gs pos="100000">
                                  <a:srgbClr val="ededed"/>
                                </a:gs>
                              </a:gsLst>
                              <a:lin ang="16200000"/>
                            </a:gra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5" name="右矢印 11"/>
                          <wps:cNvSpPr/>
                          <wps:spPr>
                            <a:xfrm>
                              <a:off x="1308960" y="2576160"/>
                              <a:ext cx="350640" cy="104760"/>
                            </a:xfrm>
                            <a:prstGeom prst="rightArrow">
                              <a:avLst>
                                <a:gd name="adj1" fmla="val 50000"/>
                                <a:gd name="adj2" fmla="val 5000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bcbcbc"/>
                                </a:gs>
                                <a:gs pos="35000">
                                  <a:srgbClr val="d0d0d0"/>
                                </a:gs>
                                <a:gs pos="100000">
                                  <a:srgbClr val="ededed"/>
                                </a:gs>
                              </a:gsLst>
                              <a:lin ang="16200000"/>
                            </a:gra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  <a:effectLst>
                              <a:outerShdw blurRad="39960" dir="5400000" dist="2016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16" name="テキスト ボックス 175"/>
                        <wps:cNvSpPr/>
                        <wps:spPr>
                          <a:xfrm>
                            <a:off x="3153240" y="609480"/>
                            <a:ext cx="2607840" cy="26676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color w:themeColor="light1" w:val="FFFFFF"/>
                                </w:rPr>
                              </w:pPr>
                              <w:r>
                                <w:rPr>
                                  <w:color w:themeColor="light1" w:val="FFFFFF"/>
                                </w:rPr>
                                <w:t>Web</w:t>
                              </w:r>
                              <w:r>
                                <w:rPr>
                                  <w:color w:themeColor="light1" w:val="FFFFFF"/>
                                </w:rPr>
                                <w:t>アプリケーションサーバ</w:t>
                              </w:r>
                              <w:r>
                                <w:rPr>
                                  <w:color w:themeColor="light1" w:val="FFFFFF"/>
                                </w:rPr>
                                <w:t>(Spring Boot /Tomcat)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7" name="右矢印 9"/>
                        <wps:cNvSpPr/>
                        <wps:spPr>
                          <a:xfrm rot="5400000">
                            <a:off x="230400" y="542160"/>
                            <a:ext cx="362520" cy="1137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右矢印 9"/>
                        <wps:cNvSpPr/>
                        <wps:spPr>
                          <a:xfrm rot="5400000">
                            <a:off x="152280" y="1436760"/>
                            <a:ext cx="810360" cy="106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正方形/長方形 182"/>
                        <wps:cNvSpPr/>
                        <wps:spPr>
                          <a:xfrm>
                            <a:off x="3656160" y="885960"/>
                            <a:ext cx="1321920" cy="704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6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定数値・メッセージ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constant</w:t>
                              </w:r>
                              <w:r>
                                <w:rPr/>
                                <w:t>パッケージ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メッセージプロパティ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正方形/長方形 184"/>
                        <wps:cNvSpPr/>
                        <wps:spPr>
                          <a:xfrm>
                            <a:off x="3632040" y="1638360"/>
                            <a:ext cx="1339920" cy="71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6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共通処理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util</w:t>
                              </w:r>
                              <w:r>
                                <w:rPr/>
                                <w:t>パッケージ</w:t>
                              </w:r>
                            </w:p>
                            <w:p>
                              <w:pPr>
                                <w:pStyle w:val="-9pt1"/>
                                <w:rPr/>
                              </w:pPr>
                              <w:r>
                                <w:rPr/>
                                <w:t>service</w:t>
                              </w:r>
                              <w:r>
                                <w:rPr/>
                                <w:t>パッケージ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右矢印 11"/>
                        <wps:cNvSpPr/>
                        <wps:spPr>
                          <a:xfrm rot="10800000">
                            <a:off x="2060640" y="1510200"/>
                            <a:ext cx="422280" cy="1040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54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右矢印 11"/>
                        <wps:cNvSpPr/>
                        <wps:spPr>
                          <a:xfrm rot="16200000">
                            <a:off x="2038320" y="1022760"/>
                            <a:ext cx="257040" cy="1047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08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右矢印 11"/>
                        <wps:cNvSpPr/>
                        <wps:spPr>
                          <a:xfrm rot="16200000">
                            <a:off x="1981080" y="498240"/>
                            <a:ext cx="257040" cy="1047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08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テキスト ボックス 197"/>
                        <wps:cNvSpPr/>
                        <wps:spPr>
                          <a:xfrm>
                            <a:off x="1695600" y="3361680"/>
                            <a:ext cx="412920" cy="26352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FFC000" w:val="clear"/>
                                </w:rPr>
                              </w:pPr>
                              <w:r>
                                <w:rPr>
                                  <w:shd w:fill="FFC000" w:val="clear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テキスト ボックス 198"/>
                        <wps:cNvSpPr/>
                        <wps:spPr>
                          <a:xfrm>
                            <a:off x="847800" y="3371040"/>
                            <a:ext cx="624960" cy="263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60"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jc w:val="center"/>
                                <w:rPr>
                                  <w:shd w:fill="FFFFFF" w:val="clear"/>
                                </w:rPr>
                              </w:pPr>
                              <w:r>
                                <w:rPr>
                                  <w:shd w:fill="FFFFFF" w:val="clea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テキスト ボックス 202"/>
                        <wps:cNvSpPr/>
                        <wps:spPr>
                          <a:xfrm>
                            <a:off x="2305080" y="3371040"/>
                            <a:ext cx="846360" cy="27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-9pt1"/>
                                <w:rPr>
                                  <w:shd w:fill="DAEEF3" w:val="clear"/>
                                </w:rPr>
                              </w:pPr>
                              <w:r>
                                <w:rPr>
                                  <w:shd w:fill="DAEEF3" w:val="clear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上下矢印 6"/>
                        <wps:cNvSpPr/>
                        <wps:spPr>
                          <a:xfrm rot="16200000">
                            <a:off x="3180600" y="2056320"/>
                            <a:ext cx="134640" cy="7920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08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右矢印 11"/>
                        <wps:cNvSpPr/>
                        <wps:spPr>
                          <a:xfrm rot="16200000">
                            <a:off x="2485800" y="1862280"/>
                            <a:ext cx="359280" cy="1040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1080000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右矢印 9"/>
                        <wps:cNvSpPr/>
                        <wps:spPr>
                          <a:xfrm rot="5400000">
                            <a:off x="109080" y="2427840"/>
                            <a:ext cx="242640" cy="11376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0">
                            <a:gsLst>
                              <a:gs pos="0">
                                <a:srgbClr val="bcbcbc"/>
                              </a:gs>
                              <a:gs pos="35000">
                                <a:srgbClr val="d0d0d0"/>
                              </a:gs>
                              <a:gs pos="100000">
                                <a:srgbClr val="ededed"/>
                              </a:gs>
                            </a:gsLst>
                            <a:lin ang="0"/>
                          </a:gra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  <a:effectLst>
                            <a:outerShdw blurRad="39960" dir="5400000" dist="2016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グループ化 3" style="position:absolute;margin-left:15.15pt;margin-top:9.75pt;width:458.4pt;height:320.7pt" coordorigin="303,195" coordsize="9168,6414">
                <v:rect id="shape_0" ID="正方形/長方形 173" path="m0,0l-2147483645,0l-2147483645,-2147483646l0,-2147483646xe" fillcolor="#4f81bd" stroked="t" o:allowincell="f" style="position:absolute;left:303;top:1155;width:9167;height:4203;mso-wrap-style:none;v-text-anchor:middle">
                  <v:fill o:detectmouseclick="t" type="solid" color2="#b07e42"/>
                  <v:stroke color="#4f81bd" weight="25560" joinstyle="round" endcap="flat"/>
                  <w10:wrap type="topAndBottom"/>
                </v:rect>
                <v:rect id="shape_0" ID="正方形/長方形 180" path="m0,0l-2147483645,0l-2147483645,-2147483646l0,-2147483646xe" fillcolor="white" stroked="t" o:allowincell="f" style="position:absolute;left:4233;top:2205;width:1567;height:883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表示データ</w:t>
                        </w:r>
                      </w:p>
                      <w:p>
                        <w:pPr>
                          <w:pStyle w:val="-9pt1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bean</w:t>
                        </w:r>
                        <w:r>
                          <w:rPr>
                            <w:shd w:fill="FFFFFF" w:val="clear"/>
                          </w:rPr>
                          <w:t>パッケージ</w:t>
                        </w:r>
                      </w:p>
                    </w:txbxContent>
                  </v:textbox>
                  <w10:wrap type="topAndBottom"/>
                </v:rect>
                <v:group id="shape_0" style="position:absolute;left:378;top:195;width:8044;height:6414">
                  <v:rect id="shape_0" ID="正方形/長方形 23" path="m0,0l-2147483645,0l-2147483645,-2147483646l0,-2147483646xe" fillcolor="#ffc000" stroked="t" o:allowincell="f" style="position:absolute;left:1157;top:2055;width:2837;height:854;mso-wrap-style:square;v-text-anchor:middle">
                    <v:fill o:detectmouseclick="t" type="solid" color2="#003fff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ユーザインターフェース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テンプレート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24" path="m0,0l-2147483645,0l-2147483645,-2147483646l0,-2147483646xe" fillcolor="white" stroked="t" o:allowincell="f" style="position:absolute;left:378;top:3125;width:1739;height:900;mso-wrap-style:square;v-text-anchor:middle">
                    <v:fill o:detectmouseclick="t" type="solid" color2="black"/>
                    <v:stroke color="#00b050" weight="381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入力フォーム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form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56" path="m0,0l-2147483645,0l-2147483645,-2147483646l0,-2147483646xe" fillcolor="#dbeef4" stroked="t" o:allowincell="f" style="position:absolute;left:2973;top:3563;width:2377;height:1205;mso-wrap-style:square;v-text-anchor:middle">
                    <v:fill o:detectmouseclick="t" type="solid" color2="#24110b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>
                              <w:shd w:fill="DBE5F1" w:val="clear"/>
                            </w:rPr>
                          </w:pPr>
                          <w:r>
                            <w:rPr>
                              <w:shd w:fill="DBE5F1" w:val="clear"/>
                            </w:rPr>
                            <w:t>コントローラ</w:t>
                          </w:r>
                        </w:p>
                        <w:p>
                          <w:pPr>
                            <w:pStyle w:val="-9pt1"/>
                            <w:rPr>
                              <w:shd w:fill="DBE5F1" w:val="clear"/>
                            </w:rPr>
                          </w:pPr>
                          <w:r>
                            <w:rPr>
                              <w:shd w:fill="DBE5F1" w:val="clear"/>
                            </w:rPr>
                            <w:t>controller</w:t>
                          </w:r>
                          <w:r>
                            <w:rPr>
                              <w:shd w:fill="DBE5F1" w:val="clear"/>
                            </w:rPr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59" path="m0,0l-2147483645,0l-2147483645,-2147483646l0,-2147483646xe" fillcolor="white" stroked="t" o:allowincell="f" style="position:absolute;left:513;top:195;width:3414;height:824;mso-wrap-style:square;v-text-anchor:middle">
                    <v:fill o:detectmouseclick="t" type="solid" color2="black"/>
                    <v:stroke color="#4bacc6" weight="255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利用者</w:t>
                          </w:r>
                          <w:r>
                            <w:rPr/>
                            <w:t>(</w:t>
                          </w:r>
                          <w:r>
                            <w:rPr/>
                            <w:t>ブラウザ</w:t>
                          </w:r>
                          <w:r>
                            <w:rPr/>
                            <w:t>)</w:t>
                          </w:r>
                        </w:p>
                      </w:txbxContent>
                    </v:textbox>
                    <w10:wrap type="topAndBottom"/>
                  </v:rect>
                  <v:rect id="shape_0" ID="正方形/長方形 162" path="m0,0l-2147483645,0l-2147483645,-2147483646l0,-2147483646xe" fillcolor="white" stroked="t" o:allowincell="f" style="position:absolute;left:679;top:4117;width:1894;height:1071;mso-wrap-style:square;v-text-anchor:middle">
                    <v:fill o:detectmouseclick="t" type="solid" color2="black"/>
                    <v:stroke color="#00b050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入力チェック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validator</w:t>
                          </w:r>
                          <w:r>
                            <w:rPr/>
                            <w:t>パッケージ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annotation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13" coordsize="21600,21600" o:spt="13" adj="10800,10800" path="m0@5l@3@5l@3,l21600,10800l@3,21600l@3@6l0@6xe">
                    <v:stroke joinstyle="miter"/>
                    <v:formulas>
                      <v:f eqn="val 21600"/>
                      <v:f eqn="val #1"/>
                      <v:f eqn="val #0"/>
                      <v:f eqn="sum width 0 @2"/>
                      <v:f eqn="prod 1 @1 2"/>
                      <v:f eqn="sum 10800 0 @4"/>
                      <v:f eqn="sum 10800 @4 0"/>
                      <v:f eqn="prod @5 @2 10800"/>
                      <v:f eqn="sum @3 @7 0"/>
                    </v:formulas>
                    <v:path gradientshapeok="t" o:connecttype="rect" textboxrect="0,@5,@8,@6"/>
                    <v:handles>
                      <v:h position="0,@5"/>
                      <v:h position="@3,0"/>
                    </v:handles>
                  </v:shapetype>
                  <v:shape id="shape_0" ID="右矢印 9" path="l-2147483635,-2147483631l-2147483635,0l-2147483622,-2147483632l-2147483635,-2147483623l-2147483635,-2147483629l0,-2147483629xe" fillcolor="#bcbcbc" stroked="t" o:allowincell="f" style="position:absolute;left:1985;top:3739;width:1004;height:164;mso-wrap-style:none;v-text-anchor:middle" type="_x0000_t13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  <v:rect id="shape_0" ID="正方形/長方形 165" path="m0,0l-2147483645,0l-2147483645,-2147483646l0,-2147483646xe" fillcolor="white" stroked="t" o:allowincell="f" style="position:absolute;left:5916;top:3958;width:2504;height:1208;mso-wrap-style:square;v-text-anchor:middle">
                    <v:fill o:detectmouseclick="t" type="solid" color2="black"/>
                    <v:stroke color="#00b050" weight="381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データアクセス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entity</w:t>
                          </w:r>
                          <w:r>
                            <w:rPr/>
                            <w:t>パッケージ</w:t>
                          </w:r>
                        </w:p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repository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132" coordsize="21600,21600" o:spt="132" path="m,3600qy@1@2qx@3@4l21600,18000qy@5@6qx@7@8xnsem21600,3600qy@5@9qx@7@10nfem,3600qy@1@2qx@3@4l21600,18000qy@5@6qx@7@8xnfe">
                    <v:stroke joinstyle="miter"/>
                    <v:formulas>
                      <v:f eqn="prod height 5 6"/>
                      <v:f eqn="sum 10800 0 0"/>
                      <v:f eqn="sum 0 3600 3600"/>
                      <v:f eqn="sum 10800 @1 0"/>
                      <v:f eqn="sum 3600 @2 0"/>
                      <v:f eqn="sum 0 21600 10800"/>
                      <v:f eqn="sum 3600 18000 0"/>
                      <v:f eqn="sum 0 @5 10800"/>
                      <v:f eqn="sum 0 @6 3600"/>
                      <v:f eqn="sum 3600 3600 0"/>
                      <v:f eqn="sum 0 @9 3600"/>
                    </v:formulas>
                    <v:path gradientshapeok="t" o:connecttype="rect" textboxrect="0,7200,21600,@0"/>
                  </v:shapetype>
                  <v:shape id="shape_0" ID="フローチャート: 磁気ディスク 168" path="m0,1l3,1l-2147483641,-2147483640l6,5xem3,1l-2147483639,-2147483638em6,1l3,1l-2147483637,-2147483636l0,1xe" fillcolor="white" stroked="t" o:allowincell="f" style="position:absolute;left:6420;top:5548;width:1512;height:1060;mso-wrap-style:square;v-text-anchor:middle" type="_x0000_t132">
                    <v:fill o:detectmouseclick="t" type="solid" color2="black"/>
                    <v:stroke color="#4f81bd" weight="936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>データベース</w:t>
                          </w:r>
                        </w:p>
                      </w:txbxContent>
                    </v:textbox>
                    <w10:wrap type="topAndBottom"/>
                  </v:shape>
                  <v:rect id="shape_0" ID="正方形/長方形 169" path="m0,0l-2147483645,0l-2147483645,-2147483646l0,-2147483646xe" fillcolor="white" stroked="t" o:allowincell="f" style="position:absolute;left:509;top:1355;width:3800;height:539;mso-wrap-style:square;v-text-anchor:middle">
                    <v:fill o:detectmouseclick="t" type="solid" color2="black"/>
                    <v:stroke color="#4bacc6" weight="12600" joinstyle="round" endcap="flat"/>
                    <v:textbox>
                      <w:txbxContent>
                        <w:p>
                          <w:pPr>
                            <w:pStyle w:val="-9pt1"/>
                            <w:rPr/>
                          </w:pPr>
                          <w:r>
                            <w:rPr/>
                            <w:t xml:space="preserve">フィルタ  </w:t>
                          </w:r>
                          <w:r>
                            <w:rPr/>
                            <w:t>filter</w:t>
                          </w:r>
                          <w:r>
                            <w:rPr/>
                            <w:t>パッケージ</w:t>
                          </w:r>
                        </w:p>
                      </w:txbxContent>
                    </v:textbox>
                    <w10:wrap type="topAndBottom"/>
                  </v:rect>
                  <v:shapetype id="_x0000_t70" coordsize="21600,21600" o:spt="70" adj="10800,10800" path="m0@2l10800,l21600@2l@6@2l@6@3l21600@3l10800,21600l0@3l@5@3l@5@2xe">
                    <v:stroke joinstyle="miter"/>
                    <v:formulas>
                      <v:f eqn="val 10800"/>
                      <v:f eqn="val #1"/>
                      <v:f eqn="val #0"/>
                      <v:f eqn="sum height 0 @2"/>
                      <v:f eqn="prod 1 @1 2"/>
                      <v:f eqn="sum 10800 0 @4"/>
                      <v:f eqn="sum 10800 @4 0"/>
                      <v:f eqn="prod @5 @2 10800"/>
                      <v:f eqn="sum @2 0 @7"/>
                      <v:f eqn="sum @3 @7 0"/>
                    </v:formulas>
                    <v:path gradientshapeok="t" o:connecttype="rect" textboxrect="@5,@8,@6,@9"/>
                    <v:handles>
                      <v:h position="@5,@3"/>
                      <v:h position="0,@2"/>
                    </v:handles>
                  </v:shapetype>
                  <v:shape id="shape_0" ID="上下矢印 17" path="l-2147483632,0l-2147483620,-2147483636l-2147483629,-2147483636l-2147483629,-2147483635l-2147483620,-2147483635l-2147483632,-2147483621l0,-2147483635l-2147483631,-2147483635l-2147483631,-2147483636xe" fillcolor="#bcbcbc" stroked="t" o:allowincell="f" style="position:absolute;left:6797;top:5005;width:154;height:608;mso-wrap-style:none;v-text-anchor:middle" type="_x0000_t70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  <v:shape id="shape_0" ID="右矢印 11" path="l-2147483635,-2147483631l-2147483635,0l-2147483622,-2147483632l-2147483635,-2147483623l-2147483635,-2147483629l0,-2147483629xe" fillcolor="#bcbcbc" stroked="t" o:allowincell="f" style="position:absolute;left:2439;top:4252;width:551;height:164;mso-wrap-style:none;v-text-anchor:middle" type="_x0000_t13">
                    <v:fill o:detectmouseclick="t" color2="#ededed"/>
                    <v:stroke color="black" weight="9360" joinstyle="round" endcap="flat"/>
                    <v:shadow on="t" obscured="f" color="black"/>
                    <w10:wrap type="topAndBottom"/>
                  </v:shape>
                </v:group>
                <v:rect id="shape_0" ID="テキスト ボックス 175" path="m0,0l-2147483645,0l-2147483645,-2147483646l0,-2147483646xe" stroked="f" o:allowincell="f" style="position:absolute;left:5268;top:1155;width:4106;height:419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color w:themeColor="light1" w:val="FFFFFF"/>
                          </w:rPr>
                        </w:pPr>
                        <w:r>
                          <w:rPr>
                            <w:color w:themeColor="light1" w:val="FFFFFF"/>
                          </w:rPr>
                          <w:t>Web</w:t>
                        </w:r>
                        <w:r>
                          <w:rPr>
                            <w:color w:themeColor="light1" w:val="FFFFFF"/>
                          </w:rPr>
                          <w:t>アプリケーションサーバ</w:t>
                        </w:r>
                        <w:r>
                          <w:rPr>
                            <w:color w:themeColor="light1" w:val="FFFFFF"/>
                          </w:rPr>
                          <w:t>(Spring Boot /Tomcat)</w:t>
                        </w:r>
                      </w:p>
                    </w:txbxContent>
                  </v:textbox>
                  <w10:wrap type="topAndBottom"/>
                </v:rect>
                <v:shape id="shape_0" ID="右矢印 9" path="l-2147483635,-2147483631l-2147483635,0l-2147483622,-2147483632l-2147483635,-2147483623l-2147483635,-2147483629l0,-2147483629xe" fillcolor="#bcbcbc" stroked="t" o:allowincell="f" style="position:absolute;left:666;top:1049;width:570;height:178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9" path="l-2147483635,-2147483631l-2147483635,0l-2147483622,-2147483632l-2147483635,-2147483623l-2147483635,-2147483629l0,-2147483629xe" fillcolor="#bcbcbc" stroked="t" o:allowincell="f" style="position:absolute;left:543;top:2457;width:1275;height:166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rect id="shape_0" ID="正方形/長方形 182" path="m0,0l-2147483645,0l-2147483645,-2147483646l0,-2147483646xe" fillcolor="white" stroked="t" o:allowincell="f" style="position:absolute;left:6060;top:1590;width:2081;height:1109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/>
                        </w:pPr>
                        <w:r>
                          <w:rPr/>
                          <w:t>定数値・メッセージ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constant</w:t>
                        </w:r>
                        <w:r>
                          <w:rPr/>
                          <w:t>パッケージ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メッセージプロパティ</w:t>
                        </w:r>
                      </w:p>
                    </w:txbxContent>
                  </v:textbox>
                  <w10:wrap type="topAndBottom"/>
                </v:rect>
                <v:rect id="shape_0" ID="正方形/長方形 184" path="m0,0l-2147483645,0l-2147483645,-2147483646l0,-2147483646xe" fillcolor="white" stroked="t" o:allowincell="f" style="position:absolute;left:6022;top:2775;width:2109;height:1127;mso-wrap-style:square;v-text-anchor:middle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rPr/>
                        </w:pPr>
                        <w:r>
                          <w:rPr/>
                          <w:t>共通処理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util</w:t>
                        </w:r>
                        <w:r>
                          <w:rPr/>
                          <w:t>パッケージ</w:t>
                        </w:r>
                      </w:p>
                      <w:p>
                        <w:pPr>
                          <w:pStyle w:val="-9pt1"/>
                          <w:rPr/>
                        </w:pPr>
                        <w:r>
                          <w:rPr/>
                          <w:t>service</w:t>
                        </w:r>
                        <w:r>
                          <w:rPr/>
                          <w:t>パッケージ</w:t>
                        </w:r>
                      </w:p>
                    </w:txbxContent>
                  </v:textbox>
                  <w10:wrap type="topAndBottom"/>
                </v:rect>
                <v:shape id="shape_0" ID="右矢印 11" path="l-2147483635,-2147483631l-2147483635,0l-2147483622,-2147483632l-2147483635,-2147483623l-2147483635,-2147483629l0,-2147483629xe" fillcolor="#ededed" stroked="t" o:allowincell="f" style="position:absolute;left:3548;top:2573;width:664;height:163;mso-wrap-style:none;v-text-anchor:middle;rotation:180" type="_x0000_t13">
                  <v:fill o:detectmouseclick="t" color2="#bcbcbc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3514;top:1806;width:404;height:164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3424;top:980;width:404;height:164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rect id="shape_0" ID="テキスト ボックス 197" path="m0,0l-2147483645,0l-2147483645,-2147483646l0,-2147483646xe" fillcolor="#ffc000" stroked="t" o:allowincell="f" style="position:absolute;left:2973;top:5489;width:649;height:414;mso-wrap-style:square;v-text-anchor:top">
                  <v:fill o:detectmouseclick="t" type="solid" color2="#003fff"/>
                  <v:stroke color="black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FFC000" w:val="clear"/>
                          </w:rPr>
                        </w:pPr>
                        <w:r>
                          <w:rPr>
                            <w:shd w:fill="FFC000" w:val="clear"/>
                          </w:rPr>
                          <w:t>View</w:t>
                        </w:r>
                      </w:p>
                    </w:txbxContent>
                  </v:textbox>
                  <w10:wrap type="topAndBottom"/>
                </v:rect>
                <v:rect id="shape_0" ID="テキスト ボックス 198" path="m0,0l-2147483645,0l-2147483645,-2147483646l0,-2147483646xe" fillcolor="white" stroked="t" o:allowincell="f" style="position:absolute;left:1638;top:5504;width:983;height:414;mso-wrap-style:square;v-text-anchor:top">
                  <v:fill o:detectmouseclick="t" type="solid" color2="black"/>
                  <v:stroke color="#00b050" weight="38160" joinstyle="round" endcap="flat"/>
                  <v:textbox>
                    <w:txbxContent>
                      <w:p>
                        <w:pPr>
                          <w:pStyle w:val="-9pt1"/>
                          <w:jc w:val="center"/>
                          <w:rPr>
                            <w:shd w:fill="FFFFFF" w:val="clear"/>
                          </w:rPr>
                        </w:pPr>
                        <w:r>
                          <w:rPr>
                            <w:shd w:fill="FFFFFF" w:val="clear"/>
                          </w:rPr>
                          <w:t>Model</w:t>
                        </w:r>
                      </w:p>
                    </w:txbxContent>
                  </v:textbox>
                  <w10:wrap type="topAndBottom"/>
                </v:rect>
                <v:rect id="shape_0" ID="テキスト ボックス 202" path="m0,0l-2147483645,0l-2147483645,-2147483646l0,-2147483646xe" fillcolor="#dbeef4" stroked="t" o:allowincell="f" style="position:absolute;left:3933;top:5504;width:1332;height:424;mso-wrap-style:square;v-text-anchor:top">
                  <v:fill o:detectmouseclick="t" type="solid" color2="#24110b"/>
                  <v:stroke color="black" weight="6480" joinstyle="round" endcap="flat"/>
                  <v:textbox>
                    <w:txbxContent>
                      <w:p>
                        <w:pPr>
                          <w:pStyle w:val="-9pt1"/>
                          <w:rPr>
                            <w:shd w:fill="DAEEF3" w:val="clear"/>
                          </w:rPr>
                        </w:pPr>
                        <w:r>
                          <w:rPr>
                            <w:shd w:fill="DAEEF3" w:val="clear"/>
                          </w:rPr>
                          <w:t>Controller</w:t>
                        </w:r>
                      </w:p>
                    </w:txbxContent>
                  </v:textbox>
                  <w10:wrap type="topAndBottom"/>
                </v:rect>
                <v:shape id="shape_0" ID="上下矢印 6" path="l-2147483632,0l-2147483620,-2147483636l-2147483629,-2147483636l-2147483629,-2147483635l-2147483620,-2147483635l-2147483632,-2147483621l0,-2147483635l-2147483631,-2147483635l-2147483631,-2147483636xe" fillcolor="#bcbcbc" stroked="t" o:allowincell="f" style="position:absolute;left:5311;top:3434;width:211;height:1246;mso-wrap-style:none;v-text-anchor:middle;rotation:270" type="_x0000_t70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11" path="l-2147483635,-2147483631l-2147483635,0l-2147483622,-2147483632l-2147483635,-2147483623l-2147483635,-2147483629l0,-2147483629xe" fillcolor="#bcbcbc" stroked="t" o:allowincell="f" style="position:absolute;left:4218;top:3128;width:565;height:163;mso-wrap-style:none;v-text-anchor:middle;rotation:27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  <v:shape id="shape_0" ID="右矢印 9" path="l-2147483635,-2147483631l-2147483635,0l-2147483622,-2147483632l-2147483635,-2147483623l-2147483635,-2147483629l0,-2147483629xe" fillcolor="#bcbcbc" stroked="t" o:allowincell="f" style="position:absolute;left:475;top:4018;width:381;height:178;mso-wrap-style:none;v-text-anchor:middle;rotation:90" type="_x0000_t13">
                  <v:fill o:detectmouseclick="t" color2="#ededed"/>
                  <v:stroke color="black" weight="9360" joinstyle="round" endcap="flat"/>
                  <v:shadow on="t" obscured="f" color="black"/>
                  <w10:wrap type="topAndBottom"/>
                </v:shape>
              </v:group>
            </w:pict>
          </mc:Fallback>
        </mc:AlternateContent>
      </w:r>
      <w:r>
        <w:rPr/>
        <w:t xml:space="preserve"> </w:t>
      </w:r>
      <w:r>
        <w:rPr/>
        <w:t xml:space="preserve">(1) Controller : </w:t>
      </w:r>
      <w:r>
        <w:rPr>
          <w:sz w:val="18"/>
          <w:szCs w:val="18"/>
        </w:rPr>
        <w:t>コントローラー</w:t>
      </w:r>
    </w:p>
    <w:p>
      <w:pPr>
        <w:pStyle w:val="Normal"/>
        <w:spacing w:before="122" w:after="140"/>
        <w:ind w:hanging="0" w:left="162" w:right="162"/>
        <w:rPr/>
      </w:pPr>
      <w:r>
        <w:rPr/>
        <w:t>・一般会員と非会員を対象に、最低価格と最高価格を指定し商品を検索する機能を追加する。</w:t>
      </w:r>
    </w:p>
    <w:p>
      <w:pPr>
        <w:pStyle w:val="Normal"/>
        <w:spacing w:before="122" w:after="140"/>
        <w:ind w:hanging="0" w:left="162" w:right="162"/>
        <w:rPr/>
      </w:pPr>
      <w:r>
        <w:rPr/>
        <w:t>・管理者が注文詳細画面で配達番号の登録、配達状況を変更・追加できる機能を追加する。</w:t>
      </w:r>
    </w:p>
    <w:p>
      <w:pPr>
        <w:pStyle w:val="Normal"/>
        <w:spacing w:before="122" w:after="140"/>
        <w:ind w:hanging="0" w:left="162" w:right="162"/>
        <w:rPr/>
      </w:pPr>
      <w:r>
        <w:rPr/>
        <w:t>(2)</w:t>
      </w:r>
      <w:r>
        <w:rPr/>
        <w:t>View</w:t>
      </w:r>
      <w:r>
        <w:rPr/>
        <w:t>：ユーザー</w:t>
      </w:r>
      <w:r>
        <w:rPr/>
        <w:t>インターフェース</w:t>
      </w:r>
    </w:p>
    <w:p>
      <w:pPr>
        <w:pStyle w:val="Normal"/>
        <w:spacing w:before="122" w:after="140"/>
        <w:ind w:hanging="0" w:left="162" w:right="162"/>
        <w:rPr/>
      </w:pPr>
      <w:r>
        <w:rPr/>
        <w:t>・一般会員は注文詳細画面で配達番号と配達状況を確認できる。</w:t>
      </w:r>
    </w:p>
    <w:p>
      <w:pPr>
        <w:pStyle w:val="Normal"/>
        <w:spacing w:before="122" w:after="140"/>
        <w:ind w:hanging="0" w:left="162" w:right="162"/>
        <w:rPr/>
      </w:pPr>
      <w:r>
        <w:rPr/>
      </w:r>
    </w:p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80"/>
        <w:ind w:firstLine="161" w:left="162" w:right="162"/>
        <w:rPr/>
      </w:pPr>
      <w:bookmarkStart w:id="4" w:name="_Toc127974791"/>
      <w:r>
        <w:rPr/>
        <w:t>パッケージ一覧の変更・追加内容</w:t>
      </w:r>
      <w:bookmarkEnd w:id="4"/>
    </w:p>
    <w:p>
      <w:pPr>
        <w:pStyle w:val="Normal"/>
        <w:ind w:firstLine="162"/>
        <w:rPr/>
      </w:pPr>
      <w:r>
        <w:rPr/>
        <w:t>機能の変更・追加に伴うパッケージ構成に変更はない。</w:t>
      </w:r>
    </w:p>
    <w:p>
      <w:pPr>
        <w:pStyle w:val="Normal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5" w:name="_Toc127974792"/>
      <w:r>
        <w:rPr/>
        <w:t>コントローラの構成の変更・追加内容</w:t>
      </w:r>
      <w:bookmarkEnd w:id="5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tbl>
      <w:tblPr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869"/>
        <w:gridCol w:w="3633"/>
        <w:gridCol w:w="2897"/>
      </w:tblGrid>
      <w:tr>
        <w:trPr>
          <w:trHeight w:val="293" w:hRule="atLeast"/>
        </w:trPr>
        <w:tc>
          <w:tcPr>
            <w:tcW w:w="95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186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</w:t>
            </w:r>
          </w:p>
        </w:tc>
        <w:tc>
          <w:tcPr>
            <w:tcW w:w="363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URL</w:t>
            </w:r>
            <w:r>
              <w:rPr>
                <w:i w:val="false"/>
                <w:kern w:val="2"/>
                <w:lang w:val="en-US" w:eastAsia="ja-JP" w:bidi="ar-SA"/>
              </w:rPr>
              <w:t>パターン</w:t>
            </w:r>
          </w:p>
        </w:tc>
        <w:tc>
          <w:tcPr>
            <w:tcW w:w="289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ファイル名</w:t>
            </w:r>
          </w:p>
        </w:tc>
      </w:tr>
      <w:tr>
        <w:trPr/>
        <w:tc>
          <w:tcPr>
            <w:tcW w:w="954" w:type="dxa"/>
            <w:vMerge w:val="restart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2-2-1-2</w:t>
            </w:r>
          </w:p>
        </w:tc>
        <w:tc>
          <w:tcPr>
            <w:tcW w:w="186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価格別検索商品一覧表示画面</w:t>
            </w:r>
          </w:p>
        </w:tc>
        <w:tc>
          <w:tcPr>
            <w:tcW w:w="363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/client/item/list/{sortType}?loPrice={loPrice}&amp;hiPrice={hiPrice}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&amp;categoryId={categoryId}</w:t>
            </w:r>
          </w:p>
        </w:tc>
        <w:tc>
          <w:tcPr>
            <w:tcW w:w="289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ClientItemShowController</w:t>
            </w:r>
          </w:p>
        </w:tc>
      </w:tr>
      <w:tr>
        <w:trPr/>
        <w:tc>
          <w:tcPr>
            <w:tcW w:w="954" w:type="dxa"/>
            <w:vMerge w:val="continue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</w:r>
          </w:p>
        </w:tc>
        <w:tc>
          <w:tcPr>
            <w:tcW w:w="1869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カテゴリ別検索商品一覧表示画面</w:t>
            </w:r>
          </w:p>
        </w:tc>
        <w:tc>
          <w:tcPr>
            <w:tcW w:w="3633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categoryId={categoryId}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&amp;</w:t>
            </w:r>
            <w:r>
              <w:rPr>
                <w:kern w:val="2"/>
                <w:lang w:val="en-US" w:eastAsia="ja-JP" w:bidi="ar-SA"/>
              </w:rPr>
              <w:t>loPrice={loPrice}&amp;hiPrice={hiPrice}</w:t>
            </w:r>
          </w:p>
        </w:tc>
        <w:tc>
          <w:tcPr>
            <w:tcW w:w="289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ClientItemShowController</w:t>
            </w:r>
          </w:p>
        </w:tc>
      </w:tr>
      <w:tr>
        <w:trPr>
          <w:trHeight w:val="287" w:hRule="atLeast"/>
        </w:trPr>
        <w:tc>
          <w:tcPr>
            <w:tcW w:w="95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5-2-1-2</w:t>
            </w:r>
          </w:p>
        </w:tc>
        <w:tc>
          <w:tcPr>
            <w:tcW w:w="1869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注文詳細画面</w:t>
            </w:r>
          </w:p>
        </w:tc>
        <w:tc>
          <w:tcPr>
            <w:tcW w:w="3633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/client/order/detail/{id}</w:t>
            </w:r>
          </w:p>
        </w:tc>
        <w:tc>
          <w:tcPr>
            <w:tcW w:w="289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ClientOrderShowController</w:t>
            </w:r>
          </w:p>
        </w:tc>
      </w:tr>
      <w:tr>
        <w:trPr>
          <w:trHeight w:val="287" w:hRule="atLeast"/>
        </w:trPr>
        <w:tc>
          <w:tcPr>
            <w:tcW w:w="95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5-2-1-3</w:t>
            </w:r>
          </w:p>
        </w:tc>
        <w:tc>
          <w:tcPr>
            <w:tcW w:w="1869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注文詳細画面</w:t>
            </w:r>
          </w:p>
        </w:tc>
        <w:tc>
          <w:tcPr>
            <w:tcW w:w="3633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Normal"/>
              <w:suppressAutoHyphens w:val="true"/>
              <w:spacing w:before="0" w:after="0"/>
              <w:ind w:hanging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/admin/order/</w:t>
            </w:r>
            <w:r>
              <w:rPr>
                <w:kern w:val="2"/>
                <w:lang w:val="en-US" w:eastAsia="ja-JP" w:bidi="ar-SA"/>
              </w:rPr>
              <w:t>detail</w:t>
            </w:r>
            <w:r>
              <w:rPr>
                <w:kern w:val="2"/>
                <w:lang w:val="en-US" w:eastAsia="ja-JP" w:bidi="ar-SA"/>
              </w:rPr>
              <w:t>/{id}</w:t>
            </w:r>
          </w:p>
        </w:tc>
        <w:tc>
          <w:tcPr>
            <w:tcW w:w="289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AdminOrderShowController</w:t>
            </w:r>
          </w:p>
        </w:tc>
      </w:tr>
    </w:tbl>
    <w:p>
      <w:pPr>
        <w:pStyle w:val="Normal"/>
        <w:widowControl/>
        <w:ind w:hanging="0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6" w:name="_Toc127974793"/>
      <w:r>
        <w:rPr/>
        <w:t>テンプレートファイル構成の変更・追加内容</w:t>
      </w:r>
      <w:bookmarkEnd w:id="6"/>
    </w:p>
    <w:p>
      <w:pPr>
        <w:pStyle w:val="Normal"/>
        <w:ind w:firstLine="162"/>
        <w:rPr/>
      </w:pPr>
      <w:r>
        <w:rPr/>
        <w:t>機能の変更・追加に伴う構成の変更はありません。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180"/>
        <w:ind w:firstLine="161" w:left="162" w:right="162"/>
        <w:rPr/>
      </w:pPr>
      <w:bookmarkStart w:id="7" w:name="_Toc127974794"/>
      <w:r>
        <w:rPr/>
        <w:t>変更・追加機能に関する</w:t>
      </w:r>
      <w:r>
        <w:rPr/>
        <w:t>URL</w:t>
      </w:r>
      <w:r>
        <w:rPr/>
        <w:t>一覧</w:t>
      </w:r>
      <w:bookmarkEnd w:id="7"/>
    </w:p>
    <w:p>
      <w:pPr>
        <w:pStyle w:val="Normal"/>
        <w:ind w:firstLine="162"/>
        <w:rPr/>
      </w:pPr>
      <w:r>
        <w:rPr/>
        <w:t>機能の変更・追加に伴う変更点を下記の表にまとめる。</w:t>
      </w:r>
    </w:p>
    <w:p>
      <w:pPr>
        <w:pStyle w:val="Normal"/>
        <w:ind w:firstLine="162"/>
        <w:jc w:val="right"/>
        <w:rPr/>
      </w:pPr>
      <w:r>
        <w:rPr/>
        <w:t>「</w:t>
      </w:r>
      <w:r>
        <w:rPr/>
        <w:t>xxxx</w:t>
      </w:r>
      <w:r>
        <w:rPr/>
        <w:t>」</w:t>
      </w:r>
      <w:r>
        <w:rPr/>
        <w:t>:</w:t>
      </w:r>
      <w:r>
        <w:rPr/>
        <w:t>固定値、</w:t>
      </w:r>
      <w:r>
        <w:rPr/>
        <w:t>{xxxx}:</w:t>
      </w:r>
      <w:r>
        <w:rPr/>
        <w:t>可変値</w:t>
      </w:r>
    </w:p>
    <w:tbl>
      <w:tblPr>
        <w:tblW w:w="9918" w:type="dxa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2011"/>
        <w:gridCol w:w="2500"/>
        <w:gridCol w:w="3400"/>
        <w:gridCol w:w="962"/>
      </w:tblGrid>
      <w:tr>
        <w:trPr/>
        <w:tc>
          <w:tcPr>
            <w:tcW w:w="10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</w:t>
            </w:r>
            <w:r>
              <w:rPr>
                <w:i w:val="false"/>
                <w:kern w:val="2"/>
                <w:lang w:val="en-US" w:eastAsia="ja-JP" w:bidi="ar-SA"/>
              </w:rPr>
              <w:t>ID</w:t>
            </w:r>
          </w:p>
        </w:tc>
        <w:tc>
          <w:tcPr>
            <w:tcW w:w="2011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画面名・部品名</w:t>
            </w:r>
          </w:p>
        </w:tc>
        <w:tc>
          <w:tcPr>
            <w:tcW w:w="25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テンプレート内指定箇所</w:t>
            </w:r>
          </w:p>
        </w:tc>
        <w:tc>
          <w:tcPr>
            <w:tcW w:w="34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パス名</w:t>
            </w:r>
          </w:p>
        </w:tc>
        <w:tc>
          <w:tcPr>
            <w:tcW w:w="9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メソッド</w:t>
            </w:r>
          </w:p>
        </w:tc>
      </w:tr>
      <w:tr>
        <w:trPr>
          <w:trHeight w:val="1433" w:hRule="atLeast"/>
        </w:trPr>
        <w:tc>
          <w:tcPr>
            <w:tcW w:w="1045" w:type="dxa"/>
            <w:vMerge w:val="restart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2-2-1-2</w:t>
            </w:r>
          </w:p>
        </w:tc>
        <w:tc>
          <w:tcPr>
            <w:tcW w:w="2011" w:type="dxa"/>
            <w:vMerge w:val="restart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サイドバー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 xml:space="preserve"> </w:t>
            </w:r>
            <w:r>
              <w:rPr>
                <w:kern w:val="2"/>
                <w:lang w:val="en-US" w:eastAsia="ja-JP" w:bidi="ar-SA"/>
              </w:rPr>
              <w:t>(</w:t>
            </w:r>
            <w:r>
              <w:rPr>
                <w:kern w:val="2"/>
                <w:lang w:val="en-US" w:eastAsia="ja-JP" w:bidi="ar-SA"/>
              </w:rPr>
              <w:t>非会員・一般会員</w:t>
            </w:r>
            <w:r>
              <w:rPr>
                <w:kern w:val="2"/>
                <w:lang w:val="en-US" w:eastAsia="ja-JP" w:bidi="ar-SA"/>
              </w:rPr>
              <w:t>)</w:t>
            </w:r>
          </w:p>
        </w:tc>
        <w:tc>
          <w:tcPr>
            <w:tcW w:w="25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価格別検索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スライダー</w:t>
            </w:r>
          </w:p>
        </w:tc>
        <w:tc>
          <w:tcPr>
            <w:tcW w:w="34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/client/item/list/{sortType}?loPrice={loPrice}&amp;hiPrice={hiPrice}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&amp;categoryId={categoryId}</w:t>
            </w:r>
          </w:p>
        </w:tc>
        <w:tc>
          <w:tcPr>
            <w:tcW w:w="9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GET</w:t>
            </w:r>
          </w:p>
        </w:tc>
      </w:tr>
      <w:tr>
        <w:trPr>
          <w:trHeight w:val="1433" w:hRule="atLeast"/>
        </w:trPr>
        <w:tc>
          <w:tcPr>
            <w:tcW w:w="1045" w:type="dxa"/>
            <w:vMerge w:val="continue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</w:r>
          </w:p>
        </w:tc>
        <w:tc>
          <w:tcPr>
            <w:tcW w:w="2011" w:type="dxa"/>
            <w:vMerge w:val="continue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</w:r>
          </w:p>
        </w:tc>
        <w:tc>
          <w:tcPr>
            <w:tcW w:w="25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カテゴリ別検索</w:t>
            </w:r>
          </w:p>
        </w:tc>
        <w:tc>
          <w:tcPr>
            <w:tcW w:w="34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/client/item/list/{sortType}?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categoryId={categoryId}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&amp;loPrice={loPrice}&amp;hiPrice={hiPrice}</w:t>
            </w:r>
          </w:p>
        </w:tc>
        <w:tc>
          <w:tcPr>
            <w:tcW w:w="962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GET</w:t>
            </w:r>
          </w:p>
        </w:tc>
      </w:tr>
      <w:tr>
        <w:trPr>
          <w:trHeight w:val="1433" w:hRule="atLeast"/>
        </w:trPr>
        <w:tc>
          <w:tcPr>
            <w:tcW w:w="1045" w:type="dxa"/>
            <w:vMerge w:val="continue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</w:r>
          </w:p>
        </w:tc>
        <w:tc>
          <w:tcPr>
            <w:tcW w:w="2011" w:type="dxa"/>
            <w:vMerge w:val="restart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メインコンテンツ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(</w:t>
            </w:r>
            <w:r>
              <w:rPr>
                <w:kern w:val="2"/>
                <w:lang w:val="en-US" w:eastAsia="ja-JP" w:bidi="ar-SA"/>
              </w:rPr>
              <w:t xml:space="preserve">非会員・一般会員 </w:t>
            </w:r>
            <w:r>
              <w:rPr>
                <w:kern w:val="2"/>
                <w:lang w:val="en-US" w:eastAsia="ja-JP" w:bidi="ar-SA"/>
              </w:rPr>
              <w:t>)</w:t>
            </w:r>
          </w:p>
        </w:tc>
        <w:tc>
          <w:tcPr>
            <w:tcW w:w="25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並び替え（売れ筋順）</w:t>
            </w:r>
          </w:p>
        </w:tc>
        <w:tc>
          <w:tcPr>
            <w:tcW w:w="34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</w:t>
            </w:r>
            <w:r>
              <w:rPr>
                <w:kern w:val="2"/>
                <w:lang w:val="en-US" w:eastAsia="ja-JP" w:bidi="ar-SA"/>
              </w:rPr>
              <w:t>2</w:t>
            </w:r>
            <w:r>
              <w:rPr>
                <w:kern w:val="2"/>
                <w:lang w:val="en-US" w:eastAsia="ja-JP" w:bidi="ar-SA"/>
              </w:rPr>
              <w:t>?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categoryId={categoryId}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&amp;loPrice={loPrice}&amp;hiPrice={hiPrice}</w:t>
            </w:r>
          </w:p>
        </w:tc>
        <w:tc>
          <w:tcPr>
            <w:tcW w:w="962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GET</w:t>
            </w:r>
          </w:p>
        </w:tc>
      </w:tr>
      <w:tr>
        <w:trPr>
          <w:trHeight w:val="1433" w:hRule="atLeast"/>
        </w:trPr>
        <w:tc>
          <w:tcPr>
            <w:tcW w:w="1045" w:type="dxa"/>
            <w:vMerge w:val="continue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</w:r>
          </w:p>
        </w:tc>
        <w:tc>
          <w:tcPr>
            <w:tcW w:w="2011" w:type="dxa"/>
            <w:vMerge w:val="continue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</w:r>
          </w:p>
        </w:tc>
        <w:tc>
          <w:tcPr>
            <w:tcW w:w="25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並び替え（新着順）</w:t>
            </w:r>
          </w:p>
        </w:tc>
        <w:tc>
          <w:tcPr>
            <w:tcW w:w="34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/client/item/list/</w:t>
            </w:r>
            <w:r>
              <w:rPr>
                <w:kern w:val="2"/>
                <w:lang w:val="en-US" w:eastAsia="ja-JP" w:bidi="ar-SA"/>
              </w:rPr>
              <w:t>1</w:t>
            </w:r>
            <w:r>
              <w:rPr>
                <w:kern w:val="2"/>
                <w:lang w:val="en-US" w:eastAsia="ja-JP" w:bidi="ar-SA"/>
              </w:rPr>
              <w:t>?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categoryId={categoryId}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&amp;loPrice={loPrice}&amp;hiPrice={hiPrice}</w:t>
            </w:r>
          </w:p>
        </w:tc>
        <w:tc>
          <w:tcPr>
            <w:tcW w:w="962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DAEEF3" w:val="clear"/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/>
              <w:t>GET</w:t>
            </w:r>
          </w:p>
        </w:tc>
      </w:tr>
      <w:tr>
        <w:trPr>
          <w:trHeight w:val="167" w:hRule="atLeast"/>
        </w:trPr>
        <w:tc>
          <w:tcPr>
            <w:tcW w:w="1045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5-2-1-2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</w:r>
          </w:p>
        </w:tc>
        <w:tc>
          <w:tcPr>
            <w:tcW w:w="2011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メインコンテンツ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（一般会員）</w:t>
            </w:r>
          </w:p>
        </w:tc>
        <w:tc>
          <w:tcPr>
            <w:tcW w:w="25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注文詳細画面</w:t>
            </w:r>
          </w:p>
        </w:tc>
        <w:tc>
          <w:tcPr>
            <w:tcW w:w="34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/client/order/detail/{id}</w:t>
            </w:r>
          </w:p>
        </w:tc>
        <w:tc>
          <w:tcPr>
            <w:tcW w:w="962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GET</w:t>
            </w:r>
          </w:p>
        </w:tc>
      </w:tr>
      <w:tr>
        <w:trPr>
          <w:trHeight w:val="1433" w:hRule="atLeast"/>
        </w:trPr>
        <w:tc>
          <w:tcPr>
            <w:tcW w:w="1045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5-2-1-3</w:t>
            </w:r>
          </w:p>
        </w:tc>
        <w:tc>
          <w:tcPr>
            <w:tcW w:w="2011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メインコンテンツ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（運用管理者）</w:t>
            </w:r>
          </w:p>
        </w:tc>
        <w:tc>
          <w:tcPr>
            <w:tcW w:w="25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注文詳細画面</w:t>
            </w:r>
          </w:p>
        </w:tc>
        <w:tc>
          <w:tcPr>
            <w:tcW w:w="340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/admin/order/detail/{id}</w:t>
            </w:r>
          </w:p>
        </w:tc>
        <w:tc>
          <w:tcPr>
            <w:tcW w:w="962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GET</w:t>
            </w:r>
          </w:p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</w:r>
          </w:p>
        </w:tc>
      </w:tr>
    </w:tbl>
    <w:p>
      <w:pPr>
        <w:pStyle w:val="Normal"/>
        <w:ind w:firstLine="162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8" w:name="_Toc127974795"/>
      <w:r>
        <w:rPr/>
        <w:t>ユーザインターフェース設計</w:t>
      </w:r>
      <w:r>
        <w:rPr/>
        <w:br/>
      </w:r>
      <w:r>
        <w:rPr/>
        <w:t>　変更・追加内容</w:t>
      </w:r>
      <w:bookmarkEnd w:id="8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9" w:name="_Toc127974796"/>
      <w:r>
        <w:rPr/>
        <w:t>変更・追加機能に関する共通部品と画面レイアウト</w:t>
      </w:r>
      <w:bookmarkEnd w:id="9"/>
    </w:p>
    <w:p>
      <w:pPr>
        <w:pStyle w:val="Normal"/>
        <w:ind w:firstLine="162"/>
        <w:rPr/>
      </w:pPr>
      <w:r>
        <w:rPr/>
        <w:t>Thymeleaf</w:t>
      </w:r>
      <w:r>
        <w:rPr/>
        <w:t>のレイアウト機能を利用し、別ファイルで作成した共通部品を埋め込む形式とする。</w:t>
      </w:r>
    </w:p>
    <w:p>
      <w:pPr>
        <w:pStyle w:val="Normal"/>
        <w:ind w:firstLine="162"/>
        <w:rPr/>
      </w:pPr>
      <w:r>
        <w:rPr/>
        <w:t>機能の変更・追加に伴う変更点を下記にまとめる。</w:t>
      </w:r>
    </w:p>
    <w:p>
      <w:pPr>
        <w:pStyle w:val="Normal"/>
        <w:ind w:firstLine="162"/>
        <w:rPr/>
      </w:pPr>
      <w:r>
        <w:rPr/>
      </w:r>
    </w:p>
    <w:p>
      <w:pPr>
        <w:pStyle w:val="Heading3"/>
        <w:spacing w:before="122" w:after="140"/>
        <w:ind w:hanging="0" w:left="162" w:right="162"/>
        <w:rPr/>
      </w:pPr>
      <w:r>
        <w:rPr/>
        <w:t>(1)</w:t>
      </w:r>
      <w:r>
        <w:rPr/>
        <w:t>共通部品</w:t>
      </w:r>
    </w:p>
    <w:p>
      <w:pPr>
        <w:pStyle w:val="Normal"/>
        <w:ind w:firstLine="162"/>
        <w:rPr/>
      </w:pPr>
      <w:r>
        <w:rPr/>
        <w:tab/>
      </w:r>
      <w:r>
        <w:rPr/>
        <w:t xml:space="preserve">・サイドバー　   　　ファイル名 </w:t>
      </w:r>
      <w:r>
        <w:rPr/>
        <w:t>: /common/sidebar.html</w:t>
      </w:r>
    </w:p>
    <w:p>
      <w:pPr>
        <w:pStyle w:val="Normal"/>
        <w:ind w:firstLine="162"/>
        <w:rPr/>
      </w:pPr>
      <w:r>
        <w:rPr/>
        <w:tab/>
      </w:r>
      <w:r>
        <w:rPr/>
        <w:t xml:space="preserve">・メインコンテンツ　ファイル名 </w:t>
      </w:r>
      <w:r>
        <w:rPr/>
        <w:t>: /client/order/detail.html</w:t>
      </w:r>
    </w:p>
    <w:p>
      <w:pPr>
        <w:pStyle w:val="Normal"/>
        <w:ind w:firstLine="162"/>
        <w:rPr/>
      </w:pPr>
      <w:r>
        <w:rPr/>
        <w:tab/>
      </w:r>
      <w:r>
        <w:rPr/>
        <w:t xml:space="preserve">・メインコンテンツ　ファイル名 </w:t>
      </w:r>
      <w:r>
        <w:rPr/>
        <w:t>: /admin/order/detail.html</w:t>
      </w:r>
    </w:p>
    <w:p>
      <w:pPr>
        <w:pStyle w:val="Style31"/>
        <w:suppressAutoHyphens w:val="true"/>
        <w:spacing w:before="0" w:after="0"/>
        <w:jc w:val="left"/>
        <w:rPr>
          <w:kern w:val="2"/>
          <w:lang w:val="en-US" w:eastAsia="ja-JP" w:bidi="ar-SA"/>
        </w:rPr>
      </w:pPr>
      <w:r>
        <w:rPr>
          <w:kern w:val="2"/>
          <w:lang w:val="en-US" w:eastAsia="ja-JP" w:bidi="ar-SA"/>
        </w:rPr>
      </w:r>
    </w:p>
    <w:p>
      <w:pPr>
        <w:pStyle w:val="Heading3"/>
        <w:spacing w:before="122" w:after="140"/>
        <w:ind w:hanging="0" w:left="162" w:right="162"/>
        <w:rPr/>
      </w:pPr>
      <w:r>
        <w:rPr/>
        <w:t>(2)</w:t>
      </w:r>
      <w:r>
        <w:rPr/>
        <w:t>レイアウトの変更点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ab/>
      </w:r>
      <w:r>
        <w:rPr/>
        <w:t>・サイドバー                                                                ・メインコンテンツ（注文詳細画面）</w:t>
      </w:r>
    </w:p>
    <w:p>
      <w:pPr>
        <w:pStyle w:val="Normal"/>
        <w:ind w:firstLine="162"/>
        <w:rPr/>
      </w:pPr>
      <w:r>
        <w:rPr/>
        <w:tab/>
      </w:r>
      <w:r>
        <w:rPr/>
        <w:t>　価格別検索スライダーの追加　　　　　　　　　　　　配達状況・配達番号表示の追加（一般会員）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126365</wp:posOffset>
            </wp:positionH>
            <wp:positionV relativeFrom="paragraph">
              <wp:posOffset>309880</wp:posOffset>
            </wp:positionV>
            <wp:extent cx="2003425" cy="2317115"/>
            <wp:effectExtent l="0" t="0" r="0" b="0"/>
            <wp:wrapSquare wrapText="largest"/>
            <wp:docPr id="30" name="画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画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94" t="-246" r="-294" b="3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31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2984500</wp:posOffset>
            </wp:positionH>
            <wp:positionV relativeFrom="paragraph">
              <wp:posOffset>120015</wp:posOffset>
            </wp:positionV>
            <wp:extent cx="3298825" cy="765810"/>
            <wp:effectExtent l="0" t="0" r="0" b="0"/>
            <wp:wrapSquare wrapText="largest"/>
            <wp:docPr id="31" name="画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画像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</w:t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hanging="0"/>
        <w:rPr/>
      </w:pPr>
      <w:r>
        <w:rPr/>
      </w:r>
    </w:p>
    <w:p>
      <w:pPr>
        <w:pStyle w:val="Normal"/>
        <w:widowControl/>
        <w:ind w:hanging="0"/>
        <w:rPr/>
      </w:pPr>
      <w:r>
        <mc:AlternateContent>
          <mc:Choice Requires="wps">
            <w:drawing>
              <wp:anchor behindDoc="0" distT="19050" distB="18415" distL="18415" distR="19050" simplePos="0" locked="0" layoutInCell="1" allowOverlap="1" relativeHeight="54">
                <wp:simplePos x="0" y="0"/>
                <wp:positionH relativeFrom="column">
                  <wp:posOffset>-2228215</wp:posOffset>
                </wp:positionH>
                <wp:positionV relativeFrom="paragraph">
                  <wp:posOffset>120650</wp:posOffset>
                </wp:positionV>
                <wp:extent cx="2354580" cy="1355725"/>
                <wp:effectExtent l="18415" t="19050" r="19050" b="18415"/>
                <wp:wrapNone/>
                <wp:docPr id="32" name="シェイプ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760" cy="135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6360">
                          <a:solidFill>
                            <a:srgbClr val="ff6d6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シェイプ 1" path="l-2147483642,-2147483642l-2147483631,-2147483630l-2147483641,0l-2147483642,-2147483642l-2147483629,-2147483628l-2147483632,-2147483640l-2147483642,-2147483642xe" stroked="t" o:allowincell="f" style="position:absolute;margin-left:-175.45pt;margin-top:9.5pt;width:185.35pt;height:106.7pt;mso-wrap-style:none;v-text-anchor:middle">
                <v:fill o:detectmouseclick="t" on="false"/>
                <v:stroke color="#ff6d6d" weight="36360" joinstyle="round" endcap="flat"/>
                <w10:wrap type="none"/>
              </v:roundrect>
            </w:pict>
          </mc:Fallback>
        </mc:AlternateContent>
      </w:r>
      <w:r>
        <w:rPr/>
        <w:tab/>
        <w:tab/>
        <w:tab/>
      </w:r>
      <w:r>
        <w:rPr/>
        <w:t>・メインコンテンツ（注文詳細画面）</w:t>
      </w:r>
    </w:p>
    <w:p>
      <w:pPr>
        <w:pStyle w:val="Normal"/>
        <w:widowControl/>
        <w:ind w:hanging="0"/>
        <w:rPr/>
      </w:pPr>
      <w:r>
        <w:rPr/>
        <w:tab/>
      </w:r>
      <w: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2678430</wp:posOffset>
            </wp:positionH>
            <wp:positionV relativeFrom="paragraph">
              <wp:posOffset>537845</wp:posOffset>
            </wp:positionV>
            <wp:extent cx="3844925" cy="1777365"/>
            <wp:effectExtent l="0" t="0" r="0" b="0"/>
            <wp:wrapSquare wrapText="largest"/>
            <wp:docPr id="33" name="画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画像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44" t="36402" r="32850" b="5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77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　　</w:t>
      </w:r>
      <w:r>
        <w:rPr/>
        <w:tab/>
      </w:r>
      <w:r>
        <w:rPr/>
        <w:t>　　　　　　配達番号の追加・配達状況の変更（管理者画面）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2"/>
        <w:ind w:firstLine="161" w:right="162"/>
        <w:rPr/>
      </w:pPr>
      <w:bookmarkStart w:id="10" w:name="_Toc127974798"/>
      <w:r>
        <w:rPr/>
        <w:t>プログラム構造設計の変更・追加内容</w:t>
      </w:r>
      <w:bookmarkEnd w:id="10"/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11" w:name="_Toc127974799"/>
      <w:r>
        <w:rPr/>
        <w:t>概要</w:t>
      </w:r>
      <w:bookmarkEnd w:id="11"/>
    </w:p>
    <w:p>
      <w:pPr>
        <w:pStyle w:val="Normal"/>
        <w:ind w:firstLine="162"/>
        <w:rPr/>
      </w:pPr>
      <w:r>
        <w:rPr/>
        <w:tab/>
      </w:r>
      <w:r>
        <w:rPr/>
        <w:t>機能変更、機能追加に伴い必要となったプログラム構造および、アクセス制御の方式をまとめる。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ab/>
      </w:r>
      <w:r>
        <w:rPr/>
        <w:t>・価格別検索は一般会員と非会員のみが利用できる形式で決定する</w:t>
      </w:r>
    </w:p>
    <w:p>
      <w:pPr>
        <w:pStyle w:val="Normal"/>
        <w:ind w:firstLine="162"/>
        <w:rPr/>
      </w:pPr>
      <w:r>
        <w:rPr/>
        <w:tab/>
      </w:r>
      <w:r>
        <w:rPr/>
        <w:t>・配達状況・配達番号表示は一般会員・運用管理者が利用でき、</w:t>
      </w:r>
    </w:p>
    <w:p>
      <w:pPr>
        <w:pStyle w:val="Normal"/>
        <w:ind w:firstLine="162"/>
        <w:rPr/>
      </w:pPr>
      <w:r>
        <w:rPr/>
        <w:t>　　　　　配達番号の登録、配達状況の変更は運用管理者が利用できる形式で決定する</w:t>
      </w:r>
    </w:p>
    <w:p>
      <w:pPr>
        <w:pStyle w:val="Normal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bookmarkStart w:id="12" w:name="_Toc127974800"/>
      <w:r>
        <w:rPr/>
        <w:t>アクセス制御の方式</w:t>
      </w:r>
      <w:bookmarkEnd w:id="12"/>
    </w:p>
    <w:p>
      <w:pPr>
        <w:pStyle w:val="Normal"/>
        <w:ind w:firstLine="162"/>
        <w:rPr/>
      </w:pPr>
      <w:r>
        <w:rPr/>
        <w:tab/>
      </w:r>
      <w:r>
        <w:rPr/>
        <w:t>機能変更・機能追加に伴い、変更となったアクセス制御方法を下記にまとめる。</w:t>
      </w:r>
    </w:p>
    <w:p>
      <w:pPr>
        <w:pStyle w:val="Heading3"/>
        <w:spacing w:before="122" w:after="140"/>
        <w:ind w:hanging="0" w:left="162" w:right="162"/>
        <w:rPr/>
      </w:pPr>
      <w:r>
        <w:rPr/>
        <w:t xml:space="preserve">(1) </w:t>
      </w:r>
      <w:r>
        <w:rPr/>
        <w:t>追加・変更した権限一覧</w:t>
      </w:r>
    </w:p>
    <w:p>
      <w:pPr>
        <w:pStyle w:val="Normal"/>
        <w:spacing w:before="122" w:after="140"/>
        <w:ind w:hanging="0" w:left="162" w:right="162"/>
        <w:rPr/>
      </w:pPr>
      <w:r>
        <w:rPr/>
        <w:tab/>
      </w:r>
      <w:r>
        <w:rPr/>
        <w:t>追加機能の利用権限は以下の通りとする。</w:t>
      </w:r>
    </w:p>
    <w:tbl>
      <w:tblPr>
        <w:tblW w:w="9773" w:type="dxa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1494"/>
        <w:gridCol w:w="1394"/>
        <w:gridCol w:w="1561"/>
        <w:gridCol w:w="1277"/>
        <w:gridCol w:w="1980"/>
      </w:tblGrid>
      <w:tr>
        <w:trPr/>
        <w:tc>
          <w:tcPr>
            <w:tcW w:w="3560" w:type="dxa"/>
            <w:gridSpan w:val="2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>機能名</w:t>
            </w:r>
          </w:p>
        </w:tc>
        <w:tc>
          <w:tcPr>
            <w:tcW w:w="6212" w:type="dxa"/>
            <w:gridSpan w:val="4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i w:val="false"/>
                <w:i w:val="false"/>
                <w:kern w:val="2"/>
                <w:lang w:val="en-US" w:eastAsia="ja-JP" w:bidi="ar-SA"/>
              </w:rPr>
            </w:pPr>
            <w:r>
              <w:rPr>
                <w:i w:val="false"/>
                <w:kern w:val="2"/>
                <w:lang w:val="en-US" w:eastAsia="ja-JP" w:bidi="ar-SA"/>
              </w:rPr>
              <w:t xml:space="preserve">権限　 ○ </w:t>
            </w:r>
            <w:r>
              <w:rPr>
                <w:i w:val="false"/>
                <w:kern w:val="2"/>
                <w:lang w:val="en-US" w:eastAsia="ja-JP" w:bidi="ar-SA"/>
              </w:rPr>
              <w:t xml:space="preserve">: </w:t>
            </w:r>
            <w:r>
              <w:rPr>
                <w:i w:val="false"/>
                <w:kern w:val="2"/>
                <w:lang w:val="en-US" w:eastAsia="ja-JP" w:bidi="ar-SA"/>
              </w:rPr>
              <w:t>利用可能 　</w:t>
            </w:r>
            <w:r>
              <w:rPr>
                <w:i w:val="false"/>
                <w:kern w:val="2"/>
                <w:lang w:val="en-US" w:eastAsia="ja-JP" w:bidi="ar-SA"/>
              </w:rPr>
              <w:t xml:space="preserve">× : </w:t>
            </w:r>
            <w:r>
              <w:rPr>
                <w:i w:val="false"/>
                <w:kern w:val="2"/>
                <w:lang w:val="en-US" w:eastAsia="ja-JP" w:bidi="ar-SA"/>
              </w:rPr>
              <w:t>利用できない</w:t>
            </w:r>
          </w:p>
        </w:tc>
      </w:tr>
      <w:tr>
        <w:trPr/>
        <w:tc>
          <w:tcPr>
            <w:tcW w:w="206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大分類</w:t>
            </w:r>
          </w:p>
        </w:tc>
        <w:tc>
          <w:tcPr>
            <w:tcW w:w="149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小分類</w:t>
            </w:r>
          </w:p>
        </w:tc>
        <w:tc>
          <w:tcPr>
            <w:tcW w:w="139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未ログイン</w:t>
            </w:r>
          </w:p>
        </w:tc>
        <w:tc>
          <w:tcPr>
            <w:tcW w:w="1561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一般会員</w:t>
            </w:r>
          </w:p>
        </w:tc>
        <w:tc>
          <w:tcPr>
            <w:tcW w:w="127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運用管理者</w:t>
            </w:r>
          </w:p>
        </w:tc>
        <w:tc>
          <w:tcPr>
            <w:tcW w:w="198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fill="4F81BD" w:val="clear"/>
          </w:tcPr>
          <w:p>
            <w:pPr>
              <w:pStyle w:val="Style32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システム</w:t>
            </w:r>
            <w:r>
              <w:rPr>
                <w:kern w:val="2"/>
                <w:lang w:val="en-US" w:eastAsia="ja-JP" w:bidi="ar-SA"/>
              </w:rPr>
              <w:br/>
            </w:r>
            <w:r>
              <w:rPr>
                <w:kern w:val="2"/>
                <w:lang w:val="en-US" w:eastAsia="ja-JP" w:bidi="ar-SA"/>
              </w:rPr>
              <w:t>管理者</w:t>
            </w:r>
          </w:p>
        </w:tc>
      </w:tr>
      <w:tr>
        <w:trPr/>
        <w:tc>
          <w:tcPr>
            <w:tcW w:w="206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商品管理</w:t>
            </w:r>
          </w:p>
        </w:tc>
        <w:tc>
          <w:tcPr>
            <w:tcW w:w="149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1.</w:t>
            </w:r>
            <w:r>
              <w:rPr>
                <w:kern w:val="2"/>
                <w:lang w:val="en-US" w:eastAsia="ja-JP" w:bidi="ar-SA"/>
              </w:rPr>
              <w:t>価格別検索</w:t>
            </w:r>
          </w:p>
        </w:tc>
        <w:tc>
          <w:tcPr>
            <w:tcW w:w="139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○</w:t>
            </w:r>
          </w:p>
        </w:tc>
        <w:tc>
          <w:tcPr>
            <w:tcW w:w="1561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○</w:t>
            </w:r>
          </w:p>
        </w:tc>
        <w:tc>
          <w:tcPr>
            <w:tcW w:w="1277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  <w:tc>
          <w:tcPr>
            <w:tcW w:w="198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</w:tr>
      <w:tr>
        <w:trPr>
          <w:trHeight w:val="210" w:hRule="atLeast"/>
        </w:trPr>
        <w:tc>
          <w:tcPr>
            <w:tcW w:w="2066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注文管理</w:t>
            </w:r>
          </w:p>
        </w:tc>
        <w:tc>
          <w:tcPr>
            <w:tcW w:w="149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1.</w:t>
            </w:r>
            <w:r>
              <w:rPr>
                <w:kern w:val="2"/>
                <w:lang w:val="en-US" w:eastAsia="ja-JP" w:bidi="ar-SA"/>
              </w:rPr>
              <w:t>配達状況表示</w:t>
            </w:r>
          </w:p>
        </w:tc>
        <w:tc>
          <w:tcPr>
            <w:tcW w:w="139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  <w:tc>
          <w:tcPr>
            <w:tcW w:w="1561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〇 ※</w:t>
            </w:r>
            <w:r>
              <w:rPr>
                <w:kern w:val="2"/>
                <w:lang w:val="en-US" w:eastAsia="ja-JP" w:bidi="ar-SA"/>
              </w:rPr>
              <w:t>1</w:t>
            </w:r>
          </w:p>
        </w:tc>
        <w:tc>
          <w:tcPr>
            <w:tcW w:w="127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〇 ※</w:t>
            </w:r>
            <w:r>
              <w:rPr>
                <w:kern w:val="2"/>
                <w:lang w:val="en-US" w:eastAsia="ja-JP" w:bidi="ar-SA"/>
              </w:rPr>
              <w:t>2</w:t>
            </w:r>
          </w:p>
        </w:tc>
        <w:tc>
          <w:tcPr>
            <w:tcW w:w="198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</w:tr>
      <w:tr>
        <w:trPr>
          <w:trHeight w:val="283" w:hRule="atLeast"/>
        </w:trPr>
        <w:tc>
          <w:tcPr>
            <w:tcW w:w="2066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注文管理</w:t>
            </w:r>
          </w:p>
        </w:tc>
        <w:tc>
          <w:tcPr>
            <w:tcW w:w="149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2.</w:t>
            </w:r>
            <w:r>
              <w:rPr>
                <w:kern w:val="2"/>
                <w:lang w:val="en-US" w:eastAsia="ja-JP" w:bidi="ar-SA"/>
              </w:rPr>
              <w:t>配達状況更新</w:t>
            </w:r>
          </w:p>
        </w:tc>
        <w:tc>
          <w:tcPr>
            <w:tcW w:w="139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  <w:tc>
          <w:tcPr>
            <w:tcW w:w="1561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  <w:tc>
          <w:tcPr>
            <w:tcW w:w="1277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〇</w:t>
            </w:r>
          </w:p>
        </w:tc>
        <w:tc>
          <w:tcPr>
            <w:tcW w:w="1980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Style31"/>
              <w:suppressAutoHyphens w:val="true"/>
              <w:spacing w:before="0" w:after="0"/>
              <w:jc w:val="left"/>
              <w:rPr>
                <w:kern w:val="2"/>
                <w:lang w:val="en-US" w:eastAsia="ja-JP" w:bidi="ar-SA"/>
              </w:rPr>
            </w:pPr>
            <w:r>
              <w:rPr>
                <w:kern w:val="2"/>
                <w:lang w:val="en-US" w:eastAsia="ja-JP" w:bidi="ar-SA"/>
              </w:rPr>
              <w:t>×</w:t>
            </w:r>
          </w:p>
        </w:tc>
      </w:tr>
    </w:tbl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※</w:t>
      </w:r>
      <w:r>
        <w:rPr/>
        <w:t xml:space="preserve">1 </w:t>
      </w:r>
      <w:r>
        <w:rPr/>
        <w:t xml:space="preserve">ログインしている会員自身の情報のみを扱うことができる </w:t>
      </w:r>
    </w:p>
    <w:p>
      <w:pPr>
        <w:pStyle w:val="Normal"/>
        <w:ind w:firstLine="162"/>
        <w:rPr/>
      </w:pPr>
      <w:r>
        <w:rPr/>
        <w:t>※</w:t>
      </w:r>
      <w:r>
        <w:rPr/>
        <w:t xml:space="preserve">2 </w:t>
      </w:r>
      <w:r>
        <w:rPr/>
        <w:t xml:space="preserve">全ての会員の注文情報を閲覧することができる 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 xml:space="preserve">(2) </w:t>
      </w:r>
      <w:r>
        <w:rPr/>
        <w:t>追加・変更したフィルタの処理</w:t>
      </w:r>
    </w:p>
    <w:p>
      <w:pPr>
        <w:pStyle w:val="Normal"/>
        <w:ind w:firstLine="162"/>
        <w:rPr/>
      </w:pPr>
      <w:r>
        <w:rPr/>
      </w:r>
    </w:p>
    <w:p>
      <w:pPr>
        <w:pStyle w:val="Normal"/>
        <w:widowControl/>
        <w:ind w:hanging="0"/>
        <w:rPr/>
      </w:pPr>
      <w:r>
        <w:rPr/>
        <w:t>　　</w:t>
      </w:r>
      <w:r>
        <w:rPr/>
        <w:tab/>
      </w:r>
      <w:r>
        <w:rPr/>
        <w:t>既存のフィルタ処理に変更はない</w:t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r>
        <w:rPr/>
        <w:t>【一般会員・非会員】価格別検索</w:t>
      </w:r>
      <w:bookmarkStart w:id="13" w:name="_Toc127974801"/>
      <w:r>
        <w:rPr/>
        <w:t>処理の構造</w:t>
      </w:r>
      <w:bookmarkEnd w:id="13"/>
    </w:p>
    <w:p>
      <w:pPr>
        <w:pStyle w:val="Heading2"/>
        <w:numPr>
          <w:ilvl w:val="0"/>
          <w:numId w:val="0"/>
        </w:numPr>
        <w:ind w:hanging="0" w:left="162" w:right="162"/>
        <w:rPr/>
      </w:pPr>
      <w:r>
        <w:rPr/>
        <w:t>　　　　</w:t>
      </w:r>
      <w:r>
        <w:rPr/>
        <w:t>(1)</w:t>
      </w:r>
      <w:r>
        <w:rPr/>
        <w:t xml:space="preserve">画面遷移とコントローラクラスとの関係 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処理</w:t>
      </w:r>
      <w:r>
        <w:rPr/>
        <w:t>1.</w:t>
      </w:r>
      <w:r>
        <w:rPr/>
        <w:t>　サイドバー内、価格入力またはスライダー選択後、「検索」ボタン押下</w:t>
      </w:r>
    </w:p>
    <w:p>
      <w:pPr>
        <w:pStyle w:val="Normal"/>
        <w:ind w:firstLine="161" w:left="162" w:right="162"/>
        <w:rPr/>
      </w:pPr>
      <w:r>
        <w:rPr/>
        <w:tab/>
        <w:tab/>
        <w:t>GetMapping(“</w:t>
      </w:r>
      <w:r>
        <w:rPr>
          <w:b w:val="false"/>
          <w:i w:val="false"/>
          <w:caps w:val="false"/>
          <w:smallCaps w:val="false"/>
          <w:color w:themeColor="dark1" w:val="000000"/>
          <w:spacing w:val="0"/>
          <w:sz w:val="18"/>
        </w:rPr>
        <w:t xml:space="preserve">/client/item/list/{sortType}? </w:t>
      </w:r>
    </w:p>
    <w:p>
      <w:pPr>
        <w:pStyle w:val="Normal"/>
        <w:ind w:firstLine="161" w:left="162" w:right="162"/>
        <w:rPr/>
      </w:pPr>
      <w:r>
        <w:rPr/>
        <w:t>　　　　　　　　　　　　　　</w:t>
      </w:r>
      <w:r>
        <w:rPr>
          <w:b w:val="false"/>
          <w:i w:val="false"/>
          <w:caps w:val="false"/>
          <w:smallCaps w:val="false"/>
          <w:color w:themeColor="dark1" w:val="000000"/>
          <w:spacing w:val="0"/>
          <w:sz w:val="18"/>
        </w:rPr>
        <w:t>loPrice={loPrice} &amp; hiPrice={hiPrice}</w:t>
      </w:r>
      <w:r>
        <w:rPr>
          <w:b w:val="false"/>
          <w:i w:val="false"/>
          <w:caps w:val="false"/>
          <w:smallCaps w:val="false"/>
          <w:color w:themeColor="dark1" w:val="000000"/>
          <w:spacing w:val="0"/>
          <w:sz w:val="18"/>
        </w:rPr>
        <w:t>&amp;categoryId={categoryId}</w:t>
      </w:r>
      <w:r>
        <w:rPr/>
        <w:t>”)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・入力された価格に応じた商品検索結果を取得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・検索結果をリクエストスコープに保存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 xml:space="preserve">・商品一覧画面表示 フォワード </w:t>
      </w:r>
      <w:r>
        <w:rPr/>
        <w:t>: “client/item/list”</w:t>
        <w:tab/>
      </w:r>
    </w:p>
    <w:p>
      <w:pPr>
        <w:pStyle w:val="Normal"/>
        <w:ind w:firstLine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posOffset>435610</wp:posOffset>
            </wp:positionH>
            <wp:positionV relativeFrom="paragraph">
              <wp:posOffset>9525</wp:posOffset>
            </wp:positionV>
            <wp:extent cx="5654040" cy="3498850"/>
            <wp:effectExtent l="0" t="0" r="0" b="0"/>
            <wp:wrapSquare wrapText="largest"/>
            <wp:docPr id="34" name="画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画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9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</w:r>
    </w:p>
    <w:p>
      <w:pPr>
        <w:pStyle w:val="Heading2"/>
        <w:numPr>
          <w:ilvl w:val="1"/>
          <w:numId w:val="2"/>
        </w:numPr>
        <w:ind w:firstLine="161" w:left="162" w:right="162"/>
        <w:rPr/>
      </w:pPr>
      <w:r>
        <w:rPr/>
        <w:t>【管理者】配達状況</w:t>
      </w:r>
      <w:bookmarkStart w:id="14" w:name="_Toc127974801_Copy_2"/>
      <w:r>
        <w:rPr/>
        <w:t>処理の構造</w:t>
      </w:r>
      <w:bookmarkEnd w:id="14"/>
    </w:p>
    <w:p>
      <w:pPr>
        <w:pStyle w:val="Normal"/>
        <w:numPr>
          <w:ilvl w:val="0"/>
          <w:numId w:val="0"/>
        </w:numPr>
        <w:ind w:hanging="0" w:left="162" w:right="162"/>
        <w:rPr/>
      </w:pPr>
      <w:r>
        <w:rPr/>
        <w:t>　　　　</w:t>
      </w:r>
      <w:r>
        <w:rPr/>
        <w:t>(1)</w:t>
      </w:r>
      <w:r>
        <w:rPr/>
        <w:t xml:space="preserve">画面表示とコントローラーの関係 </w:t>
      </w:r>
    </w:p>
    <w:p>
      <w:pPr>
        <w:pStyle w:val="Normal"/>
        <w:ind w:firstLine="161" w:left="162" w:right="162"/>
        <w:rPr/>
      </w:pPr>
      <w:r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97790</wp:posOffset>
            </wp:positionH>
            <wp:positionV relativeFrom="paragraph">
              <wp:posOffset>208915</wp:posOffset>
            </wp:positionV>
            <wp:extent cx="5980430" cy="6089015"/>
            <wp:effectExtent l="0" t="0" r="0" b="0"/>
            <wp:wrapSquare wrapText="largest"/>
            <wp:docPr id="35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608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1" w:left="162" w:right="162"/>
        <w:rPr/>
      </w:pPr>
      <w:r>
        <w:rPr/>
        <w:t>処理</w:t>
      </w:r>
      <w:r>
        <w:rPr/>
        <w:t>1.</w:t>
      </w:r>
      <w:r>
        <w:rPr/>
        <w:t>　商品詳細画面内　配達番号入力後「更新」ボタン押下時</w:t>
      </w:r>
    </w:p>
    <w:p>
      <w:pPr>
        <w:pStyle w:val="Normal"/>
        <w:ind w:firstLine="161" w:left="162" w:right="162"/>
        <w:rPr/>
      </w:pPr>
      <w:r>
        <w:rPr/>
        <w:tab/>
        <w:tab/>
        <w:t>PostMapping(“/admin/order/tracking/{id}”)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・配達番号が登録されていない場合に処理をする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・入力された配達番号を取得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</w:t>
      </w:r>
      <w:r>
        <w:rPr/>
        <w:t>DB</w:t>
      </w:r>
      <w:r>
        <w:rPr/>
        <w:t>に配達番号を登録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・注文詳細画面表示 リダイレクト</w:t>
      </w:r>
      <w:r>
        <w:rPr/>
        <w:t>: ”/admin/order/detail/" + id</w:t>
        <w:tab/>
      </w:r>
    </w:p>
    <w:p>
      <w:pPr>
        <w:pStyle w:val="Normal"/>
        <w:ind w:firstLine="161" w:left="162" w:right="162"/>
        <w:rPr/>
      </w:pPr>
      <w:r>
        <w:rPr/>
      </w:r>
    </w:p>
    <w:p>
      <w:pPr>
        <w:pStyle w:val="Normal"/>
        <w:ind w:firstLine="161" w:left="162" w:right="162"/>
        <w:rPr/>
      </w:pPr>
      <w:r>
        <w:rPr/>
        <w:t>処理</w:t>
      </w:r>
      <w:r>
        <w:rPr/>
        <w:t>2.</w:t>
      </w:r>
      <w:r>
        <w:rPr/>
        <w:t>　商品詳細画面内　配達番号入力後「更新」ボタン押下時</w:t>
      </w:r>
    </w:p>
    <w:p>
      <w:pPr>
        <w:pStyle w:val="Normal"/>
        <w:ind w:firstLine="161" w:left="162" w:right="162"/>
        <w:rPr/>
      </w:pPr>
      <w:r>
        <w:rPr/>
        <w:tab/>
        <w:tab/>
        <w:t>PostMapping(“/admin/order/tracking/{id}”)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・配達番号が登録されている場合に処理をする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・選択された配達状況ドロップボックスの値を取得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</w:t>
      </w:r>
      <w:r>
        <w:rPr/>
        <w:t>DB</w:t>
      </w:r>
      <w:r>
        <w:rPr/>
        <w:t>に配達状況ステータスを登録</w:t>
      </w:r>
      <w:r>
        <w:rPr/>
        <w:t>(</w:t>
      </w:r>
      <w:r>
        <w:rPr/>
        <w:t>更新</w:t>
      </w:r>
      <w:r>
        <w:rPr/>
        <w:t>)</w:t>
      </w:r>
    </w:p>
    <w:p>
      <w:pPr>
        <w:pStyle w:val="Normal"/>
        <w:ind w:firstLine="161" w:left="162" w:right="162"/>
        <w:rPr/>
      </w:pPr>
      <w:r>
        <w:rPr/>
        <w:tab/>
        <w:tab/>
      </w:r>
      <w:r>
        <w:rPr/>
        <w:t>・ 注文詳細画面表示 リダイレクト</w:t>
      </w:r>
      <w:r>
        <w:rPr/>
        <w:t>: ”/admin/order/detail/" + id</w:t>
      </w:r>
      <w:r>
        <w:br w:type="page"/>
      </w:r>
    </w:p>
    <w:p>
      <w:pPr>
        <w:pStyle w:val="Normal"/>
        <w:spacing w:before="0" w:after="0"/>
        <w:ind w:firstLine="162"/>
        <w:rPr/>
      </w:pPr>
      <w:r>
        <w:rPr/>
      </w:r>
    </w:p>
    <w:p>
      <w:pPr>
        <w:pStyle w:val="Heading1"/>
        <w:numPr>
          <w:ilvl w:val="0"/>
          <w:numId w:val="2"/>
        </w:numPr>
        <w:spacing w:before="122" w:after="122"/>
        <w:ind w:firstLine="161" w:right="162"/>
        <w:rPr/>
      </w:pPr>
      <w:r>
        <w:rPr/>
        <w:t xml:space="preserve"> </w:t>
      </w:r>
      <w:bookmarkStart w:id="15" w:name="_Toc127974802"/>
      <w:r>
        <w:rPr/>
        <w:t>機能変更・追加に伴う技術的な制約</w:t>
      </w:r>
    </w:p>
    <w:p>
      <w:pPr>
        <w:pStyle w:val="Heading1"/>
        <w:numPr>
          <w:ilvl w:val="0"/>
          <w:numId w:val="0"/>
        </w:numPr>
        <w:spacing w:before="122" w:after="122"/>
        <w:ind w:hanging="0" w:left="0" w:right="162"/>
        <w:rPr/>
      </w:pPr>
      <w:r>
        <w:rPr/>
        <w:t>　　および問題点</w:t>
      </w:r>
      <w:bookmarkEnd w:id="15"/>
    </w:p>
    <w:p>
      <w:pPr>
        <w:pStyle w:val="Normal"/>
        <w:ind w:firstLine="162"/>
        <w:rPr/>
      </w:pPr>
      <w:r>
        <w:rPr/>
      </w:r>
    </w:p>
    <w:p>
      <w:pPr>
        <w:pStyle w:val="Normal"/>
        <w:ind w:firstLine="162"/>
        <w:rPr/>
      </w:pPr>
      <w:r>
        <w:rPr/>
        <w:t>機能追加に伴う技術的な制約および問題点はありません。</w:t>
      </w:r>
    </w:p>
    <w:p>
      <w:pPr>
        <w:pStyle w:val="Normal"/>
        <w:ind w:firstLine="162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077" w:right="1077" w:gutter="0" w:header="851" w:top="1440" w:footer="567" w:bottom="1440"/>
      <w:pgNumType w:fmt="decimal"/>
      <w:formProt w:val="false"/>
      <w:titlePg/>
      <w:textDirection w:val="lrTb"/>
      <w:docGrid w:type="lines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メイリオ">
    <w:charset w:val="80"/>
    <w:family w:val="roman"/>
    <w:pitch w:val="variable"/>
  </w:font>
  <w:font w:name="游ゴシック Medium">
    <w:charset w:val="80"/>
    <w:family w:val="auto"/>
    <w:pitch w:val="variable"/>
  </w:font>
  <w:font w:name="ＭＳ ゴシック">
    <w:charset w:val="80"/>
    <w:family w:val="auto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ucida Console">
    <w:charset w:val="80"/>
    <w:family w:val="auto"/>
    <w:pitch w:val="variable"/>
  </w:font>
  <w:font w:name="ＭＳ Ｐゴシック">
    <w:charset w:val="80"/>
    <w:family w:val="auto"/>
    <w:pitch w:val="variable"/>
  </w:font>
  <w:font w:name="Arial">
    <w:charset w:val="80"/>
    <w:family w:val="swiss"/>
    <w:pitch w:val="variable"/>
  </w:font>
  <w:font w:name="Wingdings">
    <w:charset w:val="02"/>
    <w:family w:val="auto"/>
    <w:pitch w:val="variable"/>
  </w:font>
  <w:font w:name="Yu Gothic UI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ind w:hanging="0"/>
      <w:rPr>
        <w:szCs w:val="21"/>
      </w:rPr>
    </w:pPr>
    <w:r>
      <w:rPr/>
      <w:t>　</w:t>
    </w:r>
    <w:r>
      <w:rPr>
        <w:sz w:val="44"/>
        <w:szCs w:val="44"/>
      </w:rPr>
      <w:fldChar w:fldCharType="begin"/>
    </w:r>
    <w:r>
      <w:rPr>
        <w:sz w:val="44"/>
        <w:szCs w:val="44"/>
      </w:rPr>
      <w:instrText xml:space="preserve"> PAGE </w:instrText>
    </w:r>
    <w:r>
      <w:rPr>
        <w:sz w:val="44"/>
        <w:szCs w:val="44"/>
      </w:rPr>
      <w:fldChar w:fldCharType="separate"/>
    </w:r>
    <w:r>
      <w:rPr>
        <w:sz w:val="44"/>
        <w:szCs w:val="44"/>
      </w:rPr>
      <w:t>11</w:t>
    </w:r>
    <w:r>
      <w:rPr>
        <w:sz w:val="44"/>
        <w:szCs w:val="44"/>
      </w:rPr>
      <w:fldChar w:fldCharType="end"/>
    </w:r>
    <w:r>
      <w:rPr/>
      <w:t xml:space="preserve"> </w:t>
    </w:r>
    <w:r>
      <w:rPr/>
      <w:t xml:space="preserve">/ </w:t>
    </w:r>
    <w:r>
      <w:rPr/>
      <w:t>12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40" w:after="0"/>
      <w:ind w:firstLine="180"/>
      <w:rPr>
        <w:b/>
        <w:bCs/>
        <w:sz w:val="26"/>
        <w:szCs w:val="26"/>
      </w:rPr>
    </w:pPr>
    <w:r>
      <w:rPr>
        <w:b/>
        <w:bCs/>
        <w:sz w:val="44"/>
        <w:szCs w:val="44"/>
      </w:rPr>
      <w:fldChar w:fldCharType="begin"/>
    </w:r>
    <w:r>
      <w:rPr>
        <w:sz w:val="44"/>
        <w:b/>
        <w:szCs w:val="44"/>
        <w:bCs/>
      </w:rPr>
      <w:instrText xml:space="preserve"> PAGE </w:instrText>
    </w:r>
    <w:r>
      <w:rPr>
        <w:sz w:val="44"/>
        <w:b/>
        <w:szCs w:val="44"/>
        <w:bCs/>
      </w:rPr>
      <w:fldChar w:fldCharType="separate"/>
    </w:r>
    <w:r>
      <w:rPr>
        <w:sz w:val="44"/>
        <w:b/>
        <w:szCs w:val="44"/>
        <w:bCs/>
      </w:rPr>
      <w:t>1</w:t>
    </w:r>
    <w:r>
      <w:rPr>
        <w:sz w:val="44"/>
        <w:b/>
        <w:szCs w:val="44"/>
        <w:bCs/>
      </w:rPr>
      <w:fldChar w:fldCharType="end"/>
    </w:r>
    <w:r>
      <w:rPr>
        <w:b/>
        <w:bCs/>
        <w:sz w:val="18"/>
        <w:szCs w:val="18"/>
      </w:rPr>
      <w:t>/10</w:t>
    </w:r>
  </w:p>
  <w:p>
    <w:pPr>
      <w:pStyle w:val="Footer"/>
      <w:spacing w:before="240" w:after="0"/>
      <w:ind w:firstLine="18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80"/>
      <w:rPr/>
    </w:pPr>
    <w:r>
      <w:rPr/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4255770</wp:posOffset>
          </wp:positionH>
          <wp:positionV relativeFrom="paragraph">
            <wp:posOffset>-605790</wp:posOffset>
          </wp:positionV>
          <wp:extent cx="1120775" cy="1120775"/>
          <wp:effectExtent l="0" t="0" r="0" b="0"/>
          <wp:wrapNone/>
          <wp:docPr id="36" name="図 38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図 38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1120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5113020</wp:posOffset>
          </wp:positionH>
          <wp:positionV relativeFrom="paragraph">
            <wp:posOffset>-911225</wp:posOffset>
          </wp:positionV>
          <wp:extent cx="2242185" cy="2242185"/>
          <wp:effectExtent l="0" t="0" r="0" b="0"/>
          <wp:wrapNone/>
          <wp:docPr id="37" name="図 39" descr="C:\Users\user\Pictures\Web素材\テクスチャ\ウェーブ\テンプレート用\bg_sirc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図 39" descr="C:\Users\user\Pictures\Web素材\テクスチャ\ウェーブ\テンプレート用\bg_sircl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2242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5">
          <wp:simplePos x="0" y="0"/>
          <wp:positionH relativeFrom="column">
            <wp:posOffset>-409575</wp:posOffset>
          </wp:positionH>
          <wp:positionV relativeFrom="paragraph">
            <wp:posOffset>-297180</wp:posOffset>
          </wp:positionV>
          <wp:extent cx="2409825" cy="442595"/>
          <wp:effectExtent l="0" t="0" r="0" b="0"/>
          <wp:wrapNone/>
          <wp:docPr id="38" name="図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図 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442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80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-727075</wp:posOffset>
          </wp:positionH>
          <wp:positionV relativeFrom="paragraph">
            <wp:posOffset>4446905</wp:posOffset>
          </wp:positionV>
          <wp:extent cx="7608570" cy="5706745"/>
          <wp:effectExtent l="0" t="0" r="0" b="0"/>
          <wp:wrapNone/>
          <wp:docPr id="39" name="図 41" descr="C:\Users\user\Pictures\Web素材\テクスチャ\ウェーブ\テンプレート用\bg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図 41" descr="C:\Users\user\Pictures\Web素材\テクスチャ\ウェーブ\テンプレート用\bg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5706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"/>
      <w:lvlJc w:val="left"/>
      <w:pPr>
        <w:tabs>
          <w:tab w:val="num" w:pos="0"/>
        </w:tabs>
        <w:ind w:left="420" w:hanging="307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FullWidth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FullWidth"/>
      <w:suff w:val="nothing"/>
      <w:lvlText w:val="%1-%2"/>
      <w:lvlJc w:val="left"/>
      <w:pPr>
        <w:tabs>
          <w:tab w:val="num" w:pos="0"/>
        </w:tabs>
        <w:ind w:left="840" w:hanging="0"/>
      </w:pPr>
      <w:rPr/>
    </w:lvl>
    <w:lvl w:ilvl="2">
      <w:start w:val="1"/>
      <w:numFmt w:val="decimalFullWidth"/>
      <w:suff w:val="nothing"/>
      <w:lvlText w:val="%1-%2-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FullWidth"/>
      <w:suff w:val="nothing"/>
      <w:lvlText w:val="%1-%2-%3-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FullWidth"/>
      <w:suff w:val="nothing"/>
      <w:lvlText w:val="%1-%2-%3-%4-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FullWidth"/>
      <w:suff w:val="nothing"/>
      <w:lvlText w:val="%1-%2-%3-%4-%5-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FullWidth"/>
      <w:suff w:val="nothing"/>
      <w:lvlText w:val="%1-%2-%3-%4-%5-%6-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FullWidth"/>
      <w:suff w:val="nothing"/>
      <w:lvlText w:val="%1-%2-%3-%4-%5-%6-%7-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FullWidth"/>
      <w:suff w:val="nothing"/>
      <w:lvlText w:val="%1-%2-%3-%4-%5-%6-%7-%8-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suff w:val="space"/>
      <w:lvlText w:val="・"/>
      <w:lvlJc w:val="left"/>
      <w:pPr>
        <w:tabs>
          <w:tab w:val="num" w:pos="0"/>
        </w:tabs>
        <w:ind w:left="0" w:hanging="0"/>
      </w:pPr>
      <w:rPr>
        <w:rFonts w:ascii="Yu Gothic UI" w:hAnsi="Yu Gothic UI" w:cs="Yu Gothic UI" w:hint="default"/>
        <w:smallCaps w:val="false"/>
        <w:caps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000000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315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357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99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441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83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25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567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609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840"/>
  <w:autoHyphenation w:val="true"/>
  <w:hyphenationZone w:val="0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メイリオ" w:hAnsi="メイリオ" w:eastAsia="メイリオ" w:cs="Tahoma"/>
        <w:kern w:val="2"/>
        <w:sz w:val="21"/>
        <w:szCs w:val="21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ind w:firstLine="161"/>
      <w:jc w:val="left"/>
    </w:pPr>
    <w:rPr>
      <w:rFonts w:ascii="游ゴシック Medium" w:hAnsi="游ゴシック Medium" w:eastAsia="游ゴシック Medium" w:cs="Tahoma"/>
      <w:color w:themeColor="dark1" w:val="000000"/>
      <w:kern w:val="2"/>
      <w:sz w:val="18"/>
      <w:szCs w:val="21"/>
      <w:lang w:val="en-US" w:eastAsia="ja-JP" w:bidi="ar-SA"/>
    </w:rPr>
  </w:style>
  <w:style w:type="paragraph" w:styleId="Heading1">
    <w:name w:val="heading 1"/>
    <w:basedOn w:val="BodyText"/>
    <w:next w:val="BodyText"/>
    <w:link w:val="1"/>
    <w:autoRedefine/>
    <w:qFormat/>
    <w:pPr>
      <w:keepNext w:val="true"/>
      <w:numPr>
        <w:ilvl w:val="0"/>
        <w:numId w:val="2"/>
      </w:numPr>
      <w:pBdr>
        <w:top w:val="single" w:sz="4" w:space="1" w:color="70ADC9"/>
        <w:left w:val="single" w:sz="48" w:space="4" w:color="70ADC9"/>
        <w:bottom w:val="single" w:sz="4" w:space="1" w:color="70ADC9"/>
      </w:pBdr>
      <w:spacing w:before="180" w:after="180"/>
      <w:ind w:right="180"/>
      <w:outlineLvl w:val="0"/>
    </w:pPr>
    <w:rPr>
      <w:rFonts w:ascii="メイリオ" w:hAnsi="メイリオ" w:eastAsia="HG創英角ｺﾞｼｯｸUB" w:cs="Tahoma"/>
      <w:color w:themeColor="dark1" w:val="70ADC9"/>
      <w:sz w:val="48"/>
    </w:rPr>
  </w:style>
  <w:style w:type="paragraph" w:styleId="Heading2">
    <w:name w:val="heading 2"/>
    <w:basedOn w:val="Normal"/>
    <w:next w:val="Normal"/>
    <w:link w:val="2"/>
    <w:autoRedefine/>
    <w:qFormat/>
    <w:pPr>
      <w:keepNext w:val="true"/>
      <w:numPr>
        <w:ilvl w:val="1"/>
        <w:numId w:val="2"/>
      </w:numPr>
      <w:spacing w:lineRule="atLeast" w:line="240" w:before="0" w:after="180"/>
      <w:ind w:left="161" w:right="161"/>
      <w:outlineLvl w:val="1"/>
    </w:pPr>
    <w:rPr>
      <w:sz w:val="24"/>
    </w:rPr>
  </w:style>
  <w:style w:type="paragraph" w:styleId="Heading3">
    <w:name w:val="heading 3"/>
    <w:basedOn w:val="BodyText"/>
    <w:next w:val="Normal"/>
    <w:link w:val="3"/>
    <w:qFormat/>
    <w:pPr>
      <w:keepNext w:val="true"/>
      <w:numPr>
        <w:ilvl w:val="0"/>
        <w:numId w:val="0"/>
      </w:numPr>
      <w:spacing w:lineRule="atLeast" w:line="220" w:before="50" w:after="140"/>
      <w:ind w:hanging="0" w:left="180" w:right="100"/>
      <w:outlineLvl w:val="2"/>
    </w:pPr>
    <w:rPr>
      <w:rFonts w:ascii="メイリオ" w:hAnsi="メイリオ" w:cs="Tahoma"/>
    </w:rPr>
  </w:style>
  <w:style w:type="paragraph" w:styleId="Heading4">
    <w:name w:val="heading 4"/>
    <w:basedOn w:val="BodyText"/>
    <w:next w:val="BodyText"/>
    <w:link w:val="4"/>
    <w:qFormat/>
    <w:pPr>
      <w:keepNext w:val="true"/>
      <w:numPr>
        <w:ilvl w:val="0"/>
        <w:numId w:val="0"/>
      </w:numPr>
      <w:spacing w:lineRule="atLeast" w:line="200"/>
      <w:ind w:firstLine="161" w:left="180" w:right="18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5"/>
    <w:qFormat/>
    <w:pPr>
      <w:keepNext w:val="true"/>
      <w:numPr>
        <w:ilvl w:val="0"/>
        <w:numId w:val="0"/>
      </w:numPr>
      <w:ind w:firstLine="161"/>
      <w:outlineLvl w:val="4"/>
    </w:pPr>
    <w:rPr>
      <w:rFonts w:ascii="メイリオ" w:hAnsi="メイリオ" w:eastAsia="メイリオ" w:cs="Tahoma"/>
    </w:rPr>
  </w:style>
  <w:style w:type="character" w:styleId="DefaultParagraphFont">
    <w:name w:val="Default Paragraph Font"/>
    <w:qFormat/>
    <w:rPr/>
  </w:style>
  <w:style w:type="character" w:styleId="Style9">
    <w:name w:val="ヘッダー (文字)"/>
    <w:basedOn w:val="DefaultParagraphFont"/>
    <w:qFormat/>
    <w:rPr>
      <w:rFonts w:ascii="游ゴシック Medium" w:hAnsi="游ゴシック Medium" w:eastAsia="游ゴシック Medium"/>
      <w:color w:themeColor="dark1" w:val="000000"/>
      <w:sz w:val="18"/>
    </w:rPr>
  </w:style>
  <w:style w:type="character" w:styleId="Style10">
    <w:name w:val="フッター (文字)"/>
    <w:basedOn w:val="DefaultParagraphFont"/>
    <w:qFormat/>
    <w:rPr>
      <w:rFonts w:ascii="游ゴシック Medium" w:hAnsi="游ゴシック Medium" w:eastAsia="游ゴシック Medium" w:cs="Times New Roman"/>
      <w:color w:themeColor="dark1" w:val="000000"/>
      <w:sz w:val="18"/>
      <w:szCs w:val="24"/>
    </w:rPr>
  </w:style>
  <w:style w:type="character" w:styleId="Style11">
    <w:name w:val="吹き出し (文字)"/>
    <w:basedOn w:val="DefaultParagraphFont"/>
    <w:link w:val="BalloonText"/>
    <w:qFormat/>
    <w:rPr>
      <w:rFonts w:ascii="メイリオ" w:hAnsi="メイリオ" w:eastAsia="メイリオ" w:cs="Tahoma"/>
      <w:color w:themeColor="dark1" w:val="000000"/>
      <w:sz w:val="18"/>
      <w:szCs w:val="18"/>
    </w:rPr>
  </w:style>
  <w:style w:type="character" w:styleId="Style12">
    <w:name w:val="行間詰め (文字)"/>
    <w:basedOn w:val="DefaultParagraphFont"/>
    <w:link w:val="NoSpacing"/>
    <w:qFormat/>
    <w:rPr>
      <w:kern w:val="0"/>
      <w:sz w:val="22"/>
    </w:rPr>
  </w:style>
  <w:style w:type="character" w:styleId="1">
    <w:name w:val="見出し 1 (文字)"/>
    <w:basedOn w:val="DefaultParagraphFont"/>
    <w:qFormat/>
    <w:rPr>
      <w:rFonts w:ascii="メイリオ" w:hAnsi="メイリオ" w:eastAsia="HG創英角ｺﾞｼｯｸUB" w:cs="Tahoma"/>
      <w:color w:val="70ADC9"/>
      <w:sz w:val="48"/>
      <w:szCs w:val="24"/>
    </w:rPr>
  </w:style>
  <w:style w:type="character" w:styleId="2">
    <w:name w:val="見出し 2 (文字)"/>
    <w:basedOn w:val="DefaultParagraphFont"/>
    <w:qFormat/>
    <w:rPr>
      <w:rFonts w:ascii="游ゴシック Medium" w:hAnsi="游ゴシック Medium" w:eastAsia="游ゴシック Medium"/>
      <w:color w:themeColor="dark1" w:val="000000"/>
      <w:sz w:val="24"/>
    </w:rPr>
  </w:style>
  <w:style w:type="character" w:styleId="3">
    <w:name w:val="見出し 3 (文字)"/>
    <w:basedOn w:val="DefaultParagraphFont"/>
    <w:qFormat/>
    <w:rPr>
      <w:rFonts w:ascii="メイリオ" w:hAnsi="メイリオ" w:eastAsia="游ゴシック Medium" w:cs="Tahoma"/>
      <w:color w:themeColor="dark1" w:val="000000"/>
      <w:sz w:val="18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CommentReference">
    <w:name w:val="annotation reference"/>
    <w:basedOn w:val="DefaultParagraphFont"/>
    <w:qFormat/>
    <w:rPr>
      <w:sz w:val="18"/>
      <w:szCs w:val="18"/>
    </w:rPr>
  </w:style>
  <w:style w:type="character" w:styleId="Style13">
    <w:name w:val="コメント文字列 (文字)"/>
    <w:basedOn w:val="DefaultParagraphFont"/>
    <w:qFormat/>
    <w:rPr>
      <w:rFonts w:ascii="游ゴシック Medium" w:hAnsi="游ゴシック Medium" w:eastAsia="游ゴシック Medium"/>
      <w:color w:themeColor="dark1" w:val="000000"/>
      <w:sz w:val="18"/>
    </w:rPr>
  </w:style>
  <w:style w:type="character" w:styleId="Style14">
    <w:name w:val="コメント内容 (文字)"/>
    <w:basedOn w:val="Style13"/>
    <w:link w:val="annotationsubject"/>
    <w:qFormat/>
    <w:rPr>
      <w:rFonts w:ascii="游ゴシック Medium" w:hAnsi="游ゴシック Medium" w:eastAsia="游ゴシック Medium"/>
      <w:b/>
      <w:bCs/>
      <w:color w:themeColor="dark1" w:val="000000"/>
      <w:sz w:val="18"/>
    </w:rPr>
  </w:style>
  <w:style w:type="character" w:styleId="4">
    <w:name w:val="見出し 4 (文字)"/>
    <w:basedOn w:val="DefaultParagraphFont"/>
    <w:qFormat/>
    <w:rPr>
      <w:rFonts w:ascii="游ゴシック Medium" w:hAnsi="游ゴシック Medium" w:eastAsia="游ゴシック Medium" w:cs="Times New Roman"/>
      <w:bCs/>
      <w:color w:themeColor="dark1" w:val="000000"/>
      <w:sz w:val="18"/>
      <w:szCs w:val="24"/>
      <w:u w:val="single"/>
    </w:rPr>
  </w:style>
  <w:style w:type="character" w:styleId="5">
    <w:name w:val="見出し 5 (文字)"/>
    <w:basedOn w:val="DefaultParagraphFont"/>
    <w:qFormat/>
    <w:rPr>
      <w:rFonts w:ascii="メイリオ" w:hAnsi="メイリオ" w:eastAsia="メイリオ" w:cs="Tahoma"/>
      <w:color w:themeColor="dark1" w:val="000000"/>
      <w:sz w:val="18"/>
    </w:rPr>
  </w:style>
  <w:style w:type="character" w:styleId="Style15">
    <w:name w:val="表題 (文字)"/>
    <w:basedOn w:val="DefaultParagraphFont"/>
    <w:qFormat/>
    <w:rPr>
      <w:rFonts w:ascii="メイリオ" w:hAnsi="メイリオ" w:eastAsia="メイリオ" w:cs="Tahoma"/>
      <w:color w:val="70ADC9"/>
      <w:sz w:val="72"/>
      <w:szCs w:val="32"/>
    </w:rPr>
  </w:style>
  <w:style w:type="character" w:styleId="Style16">
    <w:name w:val="副題 (文字)"/>
    <w:basedOn w:val="DefaultParagraphFont"/>
    <w:qFormat/>
    <w:rPr>
      <w:rFonts w:ascii="メイリオ" w:hAnsi="メイリオ" w:eastAsia="メイリオ" w:cs="Tahoma"/>
      <w:color w:themeColor="dark1" w:val="000000"/>
      <w:sz w:val="24"/>
      <w:szCs w:val="24"/>
    </w:rPr>
  </w:style>
  <w:style w:type="character" w:styleId="Style17">
    <w:name w:val="タイトル (文字)"/>
    <w:basedOn w:val="DefaultParagraphFont"/>
    <w:link w:val="Style27"/>
    <w:qFormat/>
    <w:rPr>
      <w:rFonts w:ascii="メイリオ" w:hAnsi="メイリオ" w:eastAsia="游明朝" w:cs="メイリオ"/>
      <w:color w:val="70ADC9"/>
      <w:sz w:val="96"/>
      <w:szCs w:val="72"/>
    </w:rPr>
  </w:style>
  <w:style w:type="character" w:styleId="HTMLCode">
    <w:name w:val="HTML Code"/>
    <w:qFormat/>
    <w:rPr>
      <w:rFonts w:ascii="ＭＳ ゴシック" w:hAnsi="ＭＳ ゴシック" w:eastAsia="ＭＳ ゴシック" w:cs="ＭＳ ゴシック"/>
      <w:sz w:val="24"/>
      <w:szCs w:val="24"/>
    </w:rPr>
  </w:style>
  <w:style w:type="character" w:styleId="apple-converted-space">
    <w:name w:val="apple-converted-space"/>
    <w:basedOn w:val="DefaultParagraphFont"/>
    <w:qFormat/>
    <w:rPr/>
  </w:style>
  <w:style w:type="character" w:styleId="Style18">
    <w:name w:val="本文 (文字)"/>
    <w:basedOn w:val="DefaultParagraphFont"/>
    <w:qFormat/>
    <w:rPr>
      <w:rFonts w:ascii="游ゴシック Medium" w:hAnsi="游ゴシック Medium" w:eastAsia="游ゴシック Medium" w:cs="Times New Roman"/>
      <w:color w:themeColor="dark1" w:val="000000"/>
      <w:sz w:val="18"/>
      <w:szCs w:val="24"/>
    </w:rPr>
  </w:style>
  <w:style w:type="character" w:styleId="Style19">
    <w:name w:val="本文インデント (文字)"/>
    <w:basedOn w:val="DefaultParagraphFont"/>
    <w:qFormat/>
    <w:rPr>
      <w:rFonts w:ascii="游ゴシック Medium" w:hAnsi="游ゴシック Medium" w:eastAsia="游ゴシック Medium"/>
      <w:color w:themeColor="dark1" w:val="000000"/>
      <w:sz w:val="18"/>
    </w:rPr>
  </w:style>
  <w:style w:type="character" w:styleId="-9pt">
    <w:name w:val="本文-9pt (文字)"/>
    <w:basedOn w:val="DefaultParagraphFont"/>
    <w:link w:val="-9pt1"/>
    <w:qFormat/>
    <w:rPr>
      <w:rFonts w:ascii="游ゴシック Medium" w:hAnsi="游ゴシック Medium" w:eastAsia="游ゴシック Medium" w:cs="Times New Roman"/>
      <w:color w:themeColor="dark1" w:val="000000"/>
      <w:sz w:val="18"/>
      <w:szCs w:val="18"/>
    </w:rPr>
  </w:style>
  <w:style w:type="character" w:styleId="-">
    <w:name w:val="本文-図 (文字)"/>
    <w:basedOn w:val="DefaultParagraphFont"/>
    <w:link w:val="-2"/>
    <w:qFormat/>
    <w:rPr>
      <w:rFonts w:ascii="游ゴシック Medium" w:hAnsi="游ゴシック Medium" w:eastAsia="游ゴシック Medium" w:cs="Times New Roman"/>
      <w:color w:themeColor="dark1" w:val="000000"/>
      <w:sz w:val="18"/>
      <w:szCs w:val="24"/>
    </w:rPr>
  </w:style>
  <w:style w:type="character" w:styleId="Style20">
    <w:name w:val="リスト段落 (文字)"/>
    <w:basedOn w:val="DefaultParagraphFont"/>
    <w:link w:val="ListParagraph"/>
    <w:qFormat/>
    <w:rPr>
      <w:rFonts w:ascii="游ゴシック Medium" w:hAnsi="游ゴシック Medium" w:eastAsia="游ゴシック Medium"/>
      <w:color w:themeColor="dark1" w:val="000000"/>
      <w:sz w:val="18"/>
    </w:rPr>
  </w:style>
  <w:style w:type="character" w:styleId="Style21">
    <w:name w:val="中黒 (文字)"/>
    <w:basedOn w:val="DefaultParagraphFont"/>
    <w:link w:val="Style29"/>
    <w:qFormat/>
    <w:rPr>
      <w:rFonts w:ascii="游ゴシック Medium" w:hAnsi="游ゴシック Medium" w:eastAsia="游ゴシック Medium"/>
      <w:color w:themeColor="dark1" w:val="000000"/>
      <w:sz w:val="18"/>
    </w:rPr>
  </w:style>
  <w:style w:type="character" w:styleId="Style22">
    <w:name w:val="表 (文字)"/>
    <w:basedOn w:val="DefaultParagraphFont"/>
    <w:link w:val="Style30"/>
    <w:qFormat/>
    <w:rPr>
      <w:rFonts w:ascii="游明朝" w:hAnsi="游明朝" w:eastAsia="游ゴシック Medium" w:cs="メイリオ"/>
      <w:color w:themeColor="dark1" w:val="000000"/>
      <w:sz w:val="1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-1">
    <w:name w:val="標準-赤字強調 (文字)"/>
    <w:basedOn w:val="DefaultParagraphFont"/>
    <w:link w:val="-3"/>
    <w:qFormat/>
    <w:rPr>
      <w:rFonts w:ascii="游ゴシック Medium" w:hAnsi="游ゴシック Medium" w:eastAsia="游ゴシック Medium"/>
      <w:color w:val="FF0000"/>
      <w:sz w:val="24"/>
      <w:szCs w:val="32"/>
    </w:rPr>
  </w:style>
  <w:style w:type="character" w:styleId="Style23">
    <w:name w:val="索引ジャンプ"/>
    <w:qFormat/>
    <w:rPr/>
  </w:style>
  <w:style w:type="paragraph" w:styleId="Style24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BodyText">
    <w:name w:val="Body Text"/>
    <w:basedOn w:val="Normal"/>
    <w:link w:val="Style18"/>
    <w:pPr/>
    <w:rPr>
      <w:rFonts w:cs="Times New Roman"/>
      <w:szCs w:val="24"/>
    </w:rPr>
  </w:style>
  <w:style w:type="paragraph" w:styleId="List">
    <w:name w:val="List"/>
    <w:basedOn w:val="BodyText"/>
    <w:pPr>
      <w:widowControl/>
      <w:ind w:hanging="0"/>
    </w:pPr>
    <w:rPr>
      <w:rFonts w:cs="Arial"/>
      <w:szCs w:val="21"/>
    </w:rPr>
  </w:style>
  <w:style w:type="paragraph" w:styleId="Caption">
    <w:name w:val="caption"/>
    <w:basedOn w:val="Normal"/>
    <w:next w:val="Normal"/>
    <w:qFormat/>
    <w:pPr/>
    <w:rPr>
      <w:bCs/>
    </w:rPr>
  </w:style>
  <w:style w:type="paragraph" w:styleId="Style25">
    <w:name w:val="索引"/>
    <w:basedOn w:val="Normal"/>
    <w:qFormat/>
    <w:pPr>
      <w:suppressLineNumbers/>
    </w:pPr>
    <w:rPr>
      <w:rFonts w:cs="Arial"/>
    </w:rPr>
  </w:style>
  <w:style w:type="paragraph" w:styleId="Style26">
    <w:name w:val="ヘッダーとフッター"/>
    <w:basedOn w:val="Normal"/>
    <w:qFormat/>
    <w:pPr/>
    <w:rPr/>
  </w:style>
  <w:style w:type="paragraph" w:styleId="Header">
    <w:name w:val="header"/>
    <w:basedOn w:val="Normal"/>
    <w:link w:val="Style9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BodyText"/>
    <w:link w:val="Style10"/>
    <w:pPr>
      <w:tabs>
        <w:tab w:val="clear" w:pos="840"/>
        <w:tab w:val="center" w:pos="4252" w:leader="none"/>
        <w:tab w:val="right" w:pos="8504" w:leader="none"/>
      </w:tabs>
      <w:snapToGrid w:val="false"/>
      <w:jc w:val="center"/>
    </w:pPr>
    <w:rPr/>
  </w:style>
  <w:style w:type="paragraph" w:styleId="BalloonText">
    <w:name w:val="Balloon Text"/>
    <w:basedOn w:val="Normal"/>
    <w:link w:val="Style11"/>
    <w:qFormat/>
    <w:pPr/>
    <w:rPr>
      <w:rFonts w:ascii="メイリオ" w:hAnsi="メイリオ" w:eastAsia="メイリオ" w:cs="Tahoma"/>
      <w:szCs w:val="18"/>
    </w:rPr>
  </w:style>
  <w:style w:type="paragraph" w:styleId="NoSpacing">
    <w:name w:val="No Spacing"/>
    <w:link w:val="Style12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メイリオ" w:hAnsi="メイリオ" w:eastAsia="メイリオ" w:cs="Tahoma"/>
      <w:color w:val="auto"/>
      <w:kern w:val="0"/>
      <w:sz w:val="22"/>
      <w:szCs w:val="21"/>
      <w:lang w:val="en-US" w:eastAsia="ja-JP" w:bidi="ar-SA"/>
    </w:rPr>
  </w:style>
  <w:style w:type="paragraph" w:styleId="ListParagraph">
    <w:name w:val="List Paragraph"/>
    <w:basedOn w:val="Normal"/>
    <w:link w:val="Style20"/>
    <w:qFormat/>
    <w:pPr>
      <w:numPr>
        <w:ilvl w:val="0"/>
        <w:numId w:val="1"/>
      </w:numPr>
    </w:pPr>
    <w:rPr/>
  </w:style>
  <w:style w:type="paragraph" w:styleId="TOC1">
    <w:name w:val="toc 1"/>
    <w:basedOn w:val="Normal"/>
    <w:next w:val="Normal"/>
    <w:autoRedefine/>
    <w:pPr>
      <w:widowControl w:val="false"/>
      <w:tabs>
        <w:tab w:val="clear" w:pos="840"/>
        <w:tab w:val="left" w:pos="1800" w:leader="none"/>
        <w:tab w:val="left" w:pos="8820" w:leader="underscore"/>
      </w:tabs>
      <w:suppressAutoHyphens w:val="true"/>
      <w:overflowPunct w:val="false"/>
      <w:bidi w:val="0"/>
      <w:snapToGrid w:val="false"/>
      <w:spacing w:lineRule="atLeast" w:line="220" w:before="122" w:after="0"/>
      <w:ind w:hanging="0" w:left="-170" w:right="170"/>
      <w:jc w:val="left"/>
    </w:pPr>
    <w:rPr>
      <w:b/>
    </w:rPr>
  </w:style>
  <w:style w:type="paragraph" w:styleId="CommentText">
    <w:name w:val="annotation text"/>
    <w:basedOn w:val="Normal"/>
    <w:link w:val="Style13"/>
    <w:pPr/>
    <w:rPr/>
  </w:style>
  <w:style w:type="paragraph" w:styleId="annotationsubject">
    <w:name w:val="annotation subject"/>
    <w:basedOn w:val="CommentText"/>
    <w:next w:val="CommentText"/>
    <w:link w:val="Style14"/>
    <w:qFormat/>
    <w:pPr/>
    <w:rPr>
      <w:b/>
      <w:bCs/>
    </w:rPr>
  </w:style>
  <w:style w:type="paragraph" w:styleId="TOC2">
    <w:name w:val="toc 2"/>
    <w:basedOn w:val="BodyText"/>
    <w:next w:val="BodyText"/>
    <w:autoRedefine/>
    <w:pPr>
      <w:tabs>
        <w:tab w:val="clear" w:pos="840"/>
        <w:tab w:val="left" w:pos="1418" w:leader="none"/>
        <w:tab w:val="right" w:pos="8931" w:leader="underscore"/>
      </w:tabs>
      <w:spacing w:lineRule="atLeast" w:line="200" w:before="360" w:after="140"/>
      <w:ind w:hanging="0" w:left="360" w:right="819"/>
    </w:pPr>
    <w:rPr/>
  </w:style>
  <w:style w:type="paragraph" w:styleId="TOC3">
    <w:name w:val="toc 3"/>
    <w:basedOn w:val="Normal"/>
    <w:next w:val="Normal"/>
    <w:autoRedefine/>
    <w:pPr>
      <w:ind w:left="420"/>
    </w:pPr>
    <w:rPr/>
  </w:style>
  <w:style w:type="paragraph" w:styleId="TOC4">
    <w:name w:val="toc 4"/>
    <w:basedOn w:val="Normal"/>
    <w:next w:val="Normal"/>
    <w:autoRedefine/>
    <w:pPr>
      <w:ind w:left="630"/>
    </w:pPr>
    <w:rPr/>
  </w:style>
  <w:style w:type="paragraph" w:styleId="TOC5">
    <w:name w:val="toc 5"/>
    <w:basedOn w:val="Normal"/>
    <w:next w:val="Normal"/>
    <w:autoRedefine/>
    <w:pPr>
      <w:ind w:left="840"/>
    </w:pPr>
    <w:rPr/>
  </w:style>
  <w:style w:type="paragraph" w:styleId="TOC6">
    <w:name w:val="toc 6"/>
    <w:basedOn w:val="Normal"/>
    <w:next w:val="Normal"/>
    <w:autoRedefine/>
    <w:pPr>
      <w:ind w:left="1050"/>
    </w:pPr>
    <w:rPr/>
  </w:style>
  <w:style w:type="paragraph" w:styleId="TOC7">
    <w:name w:val="toc 7"/>
    <w:basedOn w:val="Normal"/>
    <w:next w:val="Normal"/>
    <w:autoRedefine/>
    <w:pPr>
      <w:ind w:left="1260"/>
    </w:pPr>
    <w:rPr/>
  </w:style>
  <w:style w:type="paragraph" w:styleId="TOC8">
    <w:name w:val="toc 8"/>
    <w:basedOn w:val="Normal"/>
    <w:next w:val="Normal"/>
    <w:autoRedefine/>
    <w:pPr>
      <w:ind w:left="1470"/>
    </w:pPr>
    <w:rPr/>
  </w:style>
  <w:style w:type="paragraph" w:styleId="TOC9">
    <w:name w:val="toc 9"/>
    <w:basedOn w:val="Normal"/>
    <w:next w:val="Normal"/>
    <w:autoRedefine/>
    <w:pPr>
      <w:ind w:left="1680"/>
    </w:pPr>
    <w:rPr/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BodyText"/>
    <w:next w:val="BodyText"/>
    <w:qFormat/>
    <w:pPr>
      <w:spacing w:before="100" w:after="140"/>
      <w:ind w:firstLine="100" w:left="180"/>
    </w:pPr>
    <w:rPr>
      <w:rFonts w:eastAsia="HG創英角ｺﾞｼｯｸUB"/>
      <w:color w:themeColor="accent1" w:val="4F81BD"/>
      <w:sz w:val="48"/>
    </w:rPr>
  </w:style>
  <w:style w:type="paragraph" w:styleId="Title">
    <w:name w:val="Title"/>
    <w:next w:val="Normal"/>
    <w:link w:val="Style15"/>
    <w:qFormat/>
    <w:pPr>
      <w:widowControl/>
      <w:numPr>
        <w:ilvl w:val="0"/>
        <w:numId w:val="0"/>
      </w:numPr>
      <w:suppressAutoHyphens w:val="true"/>
      <w:overflowPunct w:val="false"/>
      <w:bidi w:val="0"/>
      <w:spacing w:lineRule="exact" w:line="800" w:before="0" w:after="0"/>
      <w:jc w:val="left"/>
      <w:outlineLvl w:val="0"/>
    </w:pPr>
    <w:rPr>
      <w:rFonts w:ascii="メイリオ" w:hAnsi="メイリオ" w:eastAsia="メイリオ" w:cs="Tahoma"/>
      <w:color w:val="70ADC9"/>
      <w:kern w:val="2"/>
      <w:sz w:val="72"/>
      <w:szCs w:val="32"/>
      <w:lang w:val="en-US" w:eastAsia="ja-JP" w:bidi="ar-SA"/>
    </w:rPr>
  </w:style>
  <w:style w:type="paragraph" w:styleId="Subtitle">
    <w:name w:val="Subtitle"/>
    <w:basedOn w:val="Normal"/>
    <w:next w:val="Normal"/>
    <w:link w:val="Style16"/>
    <w:qFormat/>
    <w:pPr>
      <w:numPr>
        <w:ilvl w:val="0"/>
        <w:numId w:val="0"/>
      </w:numPr>
      <w:ind w:firstLine="161"/>
      <w:jc w:val="center"/>
      <w:outlineLvl w:val="1"/>
    </w:pPr>
    <w:rPr>
      <w:rFonts w:ascii="メイリオ" w:hAnsi="メイリオ" w:eastAsia="メイリオ" w:cs="Tahoma"/>
      <w:sz w:val="24"/>
      <w:szCs w:val="24"/>
    </w:rPr>
  </w:style>
  <w:style w:type="paragraph" w:styleId="Style27">
    <w:name w:val="タイトル"/>
    <w:link w:val="Style17"/>
    <w:qFormat/>
    <w:pPr>
      <w:widowControl/>
      <w:pBdr>
        <w:top w:val="single" w:sz="12" w:space="1" w:color="4F81BD"/>
        <w:left w:val="single" w:sz="48" w:space="4" w:color="4F81BD"/>
        <w:bottom w:val="single" w:sz="12" w:space="1" w:color="4F81BD"/>
      </w:pBdr>
      <w:suppressAutoHyphens w:val="true"/>
      <w:overflowPunct w:val="false"/>
      <w:bidi w:val="0"/>
      <w:spacing w:before="0" w:after="0"/>
      <w:ind w:right="180"/>
      <w:contextualSpacing/>
      <w:jc w:val="left"/>
    </w:pPr>
    <w:rPr>
      <w:rFonts w:ascii="メイリオ" w:hAnsi="メイリオ" w:eastAsia="游明朝" w:cs="メイリオ"/>
      <w:color w:val="70ADC9"/>
      <w:kern w:val="2"/>
      <w:sz w:val="96"/>
      <w:szCs w:val="72"/>
      <w:lang w:val="en-US" w:eastAsia="ja-JP" w:bidi="ar-SA"/>
    </w:rPr>
  </w:style>
  <w:style w:type="paragraph" w:styleId="Style28">
    <w:name w:val="ソースコード"/>
    <w:qFormat/>
    <w:pPr>
      <w:widowControl/>
      <w:suppressAutoHyphens w:val="true"/>
      <w:overflowPunct w:val="false"/>
      <w:bidi w:val="0"/>
      <w:spacing w:before="280" w:after="280"/>
      <w:jc w:val="left"/>
    </w:pPr>
    <w:rPr>
      <w:rFonts w:ascii="Lucida Console" w:hAnsi="Lucida Console" w:eastAsia="ＭＳ 明朝" w:cs="Times New Roman"/>
      <w:color w:val="auto"/>
      <w:kern w:val="2"/>
      <w:sz w:val="21"/>
      <w:szCs w:val="24"/>
      <w:lang w:val="en-US" w:eastAsia="ja-JP" w:bidi="ar-SA"/>
    </w:rPr>
  </w:style>
  <w:style w:type="paragraph" w:styleId="BodyTextIndent">
    <w:name w:val="Body Text Indent"/>
    <w:basedOn w:val="Normal"/>
    <w:link w:val="Style19"/>
    <w:pPr>
      <w:ind w:left="851"/>
    </w:pPr>
    <w:rPr/>
  </w:style>
  <w:style w:type="paragraph" w:styleId="Revision">
    <w:name w:val="Revision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メイリオ" w:hAnsi="メイリオ" w:eastAsia="メイリオ" w:cs="Tahoma"/>
      <w:color w:val="auto"/>
      <w:kern w:val="2"/>
      <w:sz w:val="21"/>
      <w:szCs w:val="21"/>
      <w:lang w:val="en-US" w:eastAsia="ja-JP" w:bidi="ar-SA"/>
    </w:rPr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-9pt1">
    <w:name w:val="本文-9pt"/>
    <w:basedOn w:val="BodyText"/>
    <w:link w:val="-9pt"/>
    <w:qFormat/>
    <w:pPr>
      <w:snapToGrid w:val="false"/>
      <w:spacing w:lineRule="atLeast" w:line="200" w:before="0" w:after="0"/>
      <w:ind w:hanging="0"/>
      <w:contextualSpacing/>
    </w:pPr>
    <w:rPr>
      <w:szCs w:val="18"/>
    </w:rPr>
  </w:style>
  <w:style w:type="paragraph" w:styleId="-2">
    <w:name w:val="本文-図"/>
    <w:basedOn w:val="BodyText"/>
    <w:link w:val="-"/>
    <w:autoRedefine/>
    <w:qFormat/>
    <w:pPr>
      <w:spacing w:lineRule="atLeast" w:line="240"/>
      <w:ind w:firstLine="210"/>
      <w:jc w:val="center"/>
    </w:pPr>
    <w:rPr/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メイリオ" w:hAnsi="メイリオ" w:eastAsia="メイリオ" w:cs="メイリオ"/>
      <w:color w:val="000000"/>
      <w:kern w:val="0"/>
      <w:sz w:val="24"/>
      <w:szCs w:val="24"/>
      <w:lang w:val="en-US" w:eastAsia="ja-JP" w:bidi="ar-SA"/>
    </w:rPr>
  </w:style>
  <w:style w:type="paragraph" w:styleId="Style29">
    <w:name w:val="中黒"/>
    <w:basedOn w:val="ListParagraph"/>
    <w:link w:val="Style21"/>
    <w:qFormat/>
    <w:pPr>
      <w:numPr>
        <w:ilvl w:val="0"/>
        <w:numId w:val="3"/>
      </w:numPr>
      <w:ind w:right="180"/>
    </w:pPr>
    <w:rPr/>
  </w:style>
  <w:style w:type="paragraph" w:styleId="Style30">
    <w:name w:val="表"/>
    <w:basedOn w:val="Normal"/>
    <w:link w:val="Style22"/>
    <w:qFormat/>
    <w:pPr>
      <w:widowControl/>
    </w:pPr>
    <w:rPr>
      <w:rFonts w:ascii="游明朝" w:hAnsi="游明朝" w:cs="メイリオ"/>
    </w:rPr>
  </w:style>
  <w:style w:type="paragraph" w:styleId="Style31">
    <w:name w:val="表の文字"/>
    <w:basedOn w:val="BodyText"/>
    <w:qFormat/>
    <w:pPr>
      <w:widowControl/>
      <w:ind w:hanging="0"/>
    </w:pPr>
    <w:rPr>
      <w:rFonts w:cs="Tahoma"/>
      <w:bCs/>
      <w:szCs w:val="21"/>
    </w:rPr>
  </w:style>
  <w:style w:type="paragraph" w:styleId="Style32">
    <w:name w:val="表のタイトル"/>
    <w:basedOn w:val="Style31"/>
    <w:qFormat/>
    <w:pPr/>
    <w:rPr>
      <w:b/>
      <w:color w:themeColor="light1" w:val="FFFFFF"/>
    </w:rPr>
  </w:style>
  <w:style w:type="paragraph" w:styleId="-3">
    <w:name w:val="標準-赤字強調"/>
    <w:basedOn w:val="Normal"/>
    <w:link w:val="-1"/>
    <w:qFormat/>
    <w:pPr>
      <w:ind w:firstLine="221"/>
    </w:pPr>
    <w:rPr>
      <w:color w:themeColor="dark1" w:val="FF0000"/>
      <w:sz w:val="24"/>
      <w:szCs w:val="32"/>
    </w:rPr>
  </w:style>
  <w:style w:type="paragraph" w:styleId="Style33">
    <w:name w:val="枠の内容"/>
    <w:basedOn w:val="Normal"/>
    <w:qFormat/>
    <w:pPr/>
    <w:rPr/>
  </w:style>
  <w:style w:type="paragraph" w:styleId="Style34">
    <w:name w:val="表の内容"/>
    <w:basedOn w:val="Normal"/>
    <w:qFormat/>
    <w:pPr>
      <w:widowControl w:val="false"/>
      <w:suppressLineNumbers/>
    </w:pPr>
    <w:rPr/>
  </w:style>
  <w:style w:type="paragraph" w:styleId="Style35">
    <w:name w:val="表の見出し"/>
    <w:basedOn w:val="Style34"/>
    <w:qFormat/>
    <w:pPr>
      <w:suppressLineNumbers/>
      <w:jc w:val="center"/>
    </w:pPr>
    <w:rPr>
      <w:b/>
      <w:bCs/>
    </w:rPr>
  </w:style>
  <w:style w:type="numbering" w:styleId="Style36">
    <w:name w:val="記号なし"/>
    <w:qFormat/>
  </w:style>
  <w:style w:type="numbering" w:styleId="11">
    <w:name w:val="スタイル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7.png"/><Relationship Id="rId3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東京IT_テンプレート.dotx</Template>
  <TotalTime>5730</TotalTime>
  <Application>LibreOffice/24.8.3.2$Windows_X86_64 LibreOffice_project/48a6bac9e7e268aeb4c3483fcf825c94556d9f92</Application>
  <AppVersion>15.0000</AppVersion>
  <Pages>12</Pages>
  <Words>2263</Words>
  <Characters>3463</Characters>
  <CharactersWithSpaces>3738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2019-02-26T07:45:00Z</dcterms:created>
  <dc:creator>m-kurotani</dc:creator>
  <dc:description/>
  <dc:language>ja-JP</dc:language>
  <cp:lastModifiedBy/>
  <cp:lastPrinted>2022-03-17T23:41:00Z</cp:lastPrinted>
  <dcterms:modified xsi:type="dcterms:W3CDTF">2024-12-23T13:17:42Z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